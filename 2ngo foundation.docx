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F4" w:rsidRPr="004418F4" w:rsidRDefault="004418F4" w:rsidP="004418F4">
      <w:pPr>
        <w:pStyle w:val="NoSpacing"/>
        <w:rPr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170"/>
        <w:gridCol w:w="3780"/>
        <w:gridCol w:w="1350"/>
        <w:gridCol w:w="2700"/>
        <w:gridCol w:w="710"/>
      </w:tblGrid>
      <w:tr w:rsidR="00582AF9" w:rsidTr="004418F4">
        <w:trPr>
          <w:trHeight w:val="590"/>
        </w:trPr>
        <w:tc>
          <w:tcPr>
            <w:tcW w:w="7380" w:type="dxa"/>
            <w:gridSpan w:val="4"/>
            <w:vMerge w:val="restart"/>
          </w:tcPr>
          <w:p w:rsidR="004418F4" w:rsidRDefault="00E17827" w:rsidP="004418F4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288925</wp:posOffset>
                      </wp:positionV>
                      <wp:extent cx="5265420" cy="1493520"/>
                      <wp:effectExtent l="0" t="0" r="11430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5420" cy="1493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17827" w:rsidRPr="00E17827" w:rsidRDefault="00E17827" w:rsidP="00E17827">
                                  <w:pPr>
                                    <w:jc w:val="center"/>
                                    <w:rPr>
                                      <w:b/>
                                      <w:sz w:val="72"/>
                                      <w:szCs w:val="72"/>
                                    </w:rPr>
                                  </w:pPr>
                                  <w:r w:rsidRPr="00E17827">
                                    <w:rPr>
                                      <w:b/>
                                      <w:sz w:val="144"/>
                                      <w:szCs w:val="144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72"/>
                                      <w:szCs w:val="72"/>
                                    </w:rPr>
                                    <w:t>NGO FOUNDATION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3pt;margin-top:22.75pt;width:414.6pt;height:1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" fillcolor="blue [3204]" strokecolor="#00007f [1604]" strokeweight="1pt">
                      <v:textbox>
                        <w:txbxContent>
                          <w:p w:rsidR="00E17827" w:rsidRPr="00E17827" w:rsidRDefault="00E17827" w:rsidP="00E1782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E17827">
                              <w:rPr>
                                <w:b/>
                                <w:sz w:val="144"/>
                                <w:szCs w:val="144"/>
                              </w:rPr>
                              <w:t>2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NGO FOUNDATION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51494">
              <w:t xml:space="preserve">2ngo foundation </w:t>
            </w:r>
          </w:p>
          <w:p w:rsidR="004418F4" w:rsidRPr="00AB1F09" w:rsidRDefault="004418F4" w:rsidP="00C51494">
            <w:pPr>
              <w:pStyle w:val="Subtitle"/>
            </w:pPr>
          </w:p>
        </w:tc>
        <w:tc>
          <w:tcPr>
            <w:tcW w:w="2700" w:type="dxa"/>
            <w:vAlign w:val="center"/>
          </w:tcPr>
          <w:p w:rsidR="004418F4" w:rsidRPr="004418F4" w:rsidRDefault="004418F4" w:rsidP="00114A14">
            <w:pPr>
              <w:pStyle w:val="Contact"/>
            </w:pPr>
          </w:p>
        </w:tc>
        <w:tc>
          <w:tcPr>
            <w:tcW w:w="710" w:type="dxa"/>
            <w:vAlign w:val="center"/>
          </w:tcPr>
          <w:p w:rsidR="004418F4" w:rsidRPr="004418F4" w:rsidRDefault="004418F4" w:rsidP="004418F4">
            <w:pPr>
              <w:pStyle w:val="Contact"/>
              <w:jc w:val="left"/>
            </w:pPr>
          </w:p>
        </w:tc>
      </w:tr>
      <w:tr w:rsidR="00582AF9" w:rsidTr="00AB0408">
        <w:trPr>
          <w:trHeight w:val="590"/>
        </w:trPr>
        <w:tc>
          <w:tcPr>
            <w:tcW w:w="7380" w:type="dxa"/>
            <w:gridSpan w:val="4"/>
            <w:vMerge/>
          </w:tcPr>
          <w:p w:rsidR="00AB1F09" w:rsidRDefault="00AB1F09" w:rsidP="00AB1F09"/>
        </w:tc>
        <w:tc>
          <w:tcPr>
            <w:tcW w:w="2700" w:type="dxa"/>
          </w:tcPr>
          <w:p w:rsidR="00AB1F09" w:rsidRPr="004418F4" w:rsidRDefault="00AB1F09" w:rsidP="00114A14">
            <w:pPr>
              <w:pStyle w:val="Contact"/>
            </w:pPr>
          </w:p>
        </w:tc>
        <w:tc>
          <w:tcPr>
            <w:tcW w:w="710" w:type="dxa"/>
            <w:vAlign w:val="center"/>
          </w:tcPr>
          <w:p w:rsidR="00AB1F09" w:rsidRDefault="00AB1F09" w:rsidP="00AB1F09">
            <w:pPr>
              <w:pStyle w:val="Contact"/>
              <w:jc w:val="left"/>
            </w:pPr>
          </w:p>
        </w:tc>
      </w:tr>
      <w:tr w:rsidR="00582AF9" w:rsidTr="00AB0408">
        <w:trPr>
          <w:trHeight w:val="590"/>
        </w:trPr>
        <w:tc>
          <w:tcPr>
            <w:tcW w:w="7380" w:type="dxa"/>
            <w:gridSpan w:val="4"/>
            <w:vMerge/>
          </w:tcPr>
          <w:p w:rsidR="00AB1F09" w:rsidRDefault="00AB1F09" w:rsidP="00AB1F09"/>
        </w:tc>
        <w:tc>
          <w:tcPr>
            <w:tcW w:w="2700" w:type="dxa"/>
          </w:tcPr>
          <w:p w:rsidR="00AB1F09" w:rsidRPr="004418F4" w:rsidRDefault="00AB1F09" w:rsidP="00114A14">
            <w:pPr>
              <w:pStyle w:val="Contact"/>
            </w:pPr>
          </w:p>
        </w:tc>
        <w:tc>
          <w:tcPr>
            <w:tcW w:w="710" w:type="dxa"/>
            <w:vAlign w:val="center"/>
          </w:tcPr>
          <w:p w:rsidR="00AB1F09" w:rsidRDefault="00AB1F09" w:rsidP="00AB1F09">
            <w:pPr>
              <w:pStyle w:val="Contact"/>
              <w:jc w:val="left"/>
            </w:pPr>
          </w:p>
        </w:tc>
      </w:tr>
      <w:tr w:rsidR="00582AF9" w:rsidTr="00AB0408">
        <w:trPr>
          <w:trHeight w:val="590"/>
        </w:trPr>
        <w:tc>
          <w:tcPr>
            <w:tcW w:w="7380" w:type="dxa"/>
            <w:gridSpan w:val="4"/>
            <w:vMerge/>
          </w:tcPr>
          <w:p w:rsidR="00AB1F09" w:rsidRDefault="00AB1F09" w:rsidP="00AB1F09"/>
        </w:tc>
        <w:tc>
          <w:tcPr>
            <w:tcW w:w="2700" w:type="dxa"/>
          </w:tcPr>
          <w:p w:rsidR="00AB1F09" w:rsidRPr="004418F4" w:rsidRDefault="00AB1F09" w:rsidP="00114A14">
            <w:pPr>
              <w:pStyle w:val="Contact"/>
            </w:pPr>
          </w:p>
        </w:tc>
        <w:tc>
          <w:tcPr>
            <w:tcW w:w="710" w:type="dxa"/>
            <w:vAlign w:val="center"/>
          </w:tcPr>
          <w:p w:rsidR="00AB1F09" w:rsidRDefault="00AB1F09" w:rsidP="00AB1F09">
            <w:pPr>
              <w:pStyle w:val="Contact"/>
              <w:jc w:val="left"/>
            </w:pPr>
          </w:p>
        </w:tc>
      </w:tr>
      <w:tr w:rsidR="00582AF9" w:rsidTr="00AB0408">
        <w:trPr>
          <w:trHeight w:val="590"/>
        </w:trPr>
        <w:tc>
          <w:tcPr>
            <w:tcW w:w="7380" w:type="dxa"/>
            <w:gridSpan w:val="4"/>
            <w:vMerge/>
          </w:tcPr>
          <w:p w:rsidR="00AB1F09" w:rsidRDefault="00AB1F09" w:rsidP="00AB1F09"/>
        </w:tc>
        <w:tc>
          <w:tcPr>
            <w:tcW w:w="2700" w:type="dxa"/>
          </w:tcPr>
          <w:p w:rsidR="00AB1F09" w:rsidRPr="004418F4" w:rsidRDefault="00AB1F09" w:rsidP="00114A14">
            <w:pPr>
              <w:pStyle w:val="Contact"/>
            </w:pPr>
          </w:p>
        </w:tc>
        <w:tc>
          <w:tcPr>
            <w:tcW w:w="710" w:type="dxa"/>
            <w:vAlign w:val="center"/>
          </w:tcPr>
          <w:p w:rsidR="00AB1F09" w:rsidRDefault="00AB1F09" w:rsidP="00AB1F09">
            <w:pPr>
              <w:pStyle w:val="Contact"/>
              <w:jc w:val="left"/>
            </w:pPr>
          </w:p>
        </w:tc>
      </w:tr>
      <w:tr w:rsidR="00582AF9" w:rsidTr="00AB0408">
        <w:trPr>
          <w:trHeight w:val="590"/>
        </w:trPr>
        <w:tc>
          <w:tcPr>
            <w:tcW w:w="7380" w:type="dxa"/>
            <w:gridSpan w:val="4"/>
            <w:vMerge/>
          </w:tcPr>
          <w:p w:rsidR="00AB1F09" w:rsidRDefault="00AB1F09" w:rsidP="00AB1F09"/>
        </w:tc>
        <w:tc>
          <w:tcPr>
            <w:tcW w:w="2700" w:type="dxa"/>
          </w:tcPr>
          <w:p w:rsidR="00AB1F09" w:rsidRPr="004418F4" w:rsidRDefault="00AB1F09" w:rsidP="00114A14">
            <w:pPr>
              <w:pStyle w:val="Contact"/>
            </w:pPr>
          </w:p>
        </w:tc>
        <w:tc>
          <w:tcPr>
            <w:tcW w:w="710" w:type="dxa"/>
            <w:vAlign w:val="center"/>
          </w:tcPr>
          <w:p w:rsidR="00AB1F09" w:rsidRDefault="00AB1F09" w:rsidP="00AB1F09">
            <w:pPr>
              <w:pStyle w:val="Contact"/>
              <w:jc w:val="left"/>
            </w:pPr>
          </w:p>
        </w:tc>
      </w:tr>
      <w:tr w:rsidR="00582AF9" w:rsidTr="005419E8">
        <w:trPr>
          <w:trHeight w:val="900"/>
        </w:trPr>
        <w:tc>
          <w:tcPr>
            <w:tcW w:w="1080" w:type="dxa"/>
            <w:vAlign w:val="center"/>
          </w:tcPr>
          <w:p w:rsidR="004418F4" w:rsidRPr="005419E8" w:rsidRDefault="00575AFA" w:rsidP="005419E8">
            <w:pPr>
              <w:pStyle w:val="NormalAlt"/>
            </w:pPr>
            <w:sdt>
              <w:sdtPr>
                <w:id w:val="809435104"/>
                <w:placeholder>
                  <w:docPart w:val="B32B6AF0B6EE4186BA2D8E12CB0FF1A9"/>
                </w:placeholder>
                <w:temporary/>
                <w:showingPlcHdr/>
                <w15:appearance w15:val="hidden"/>
              </w:sdtPr>
              <w:sdtEndPr/>
              <w:sdtContent>
                <w:r w:rsidR="00AB1F09">
                  <w:t>See more</w:t>
                </w:r>
              </w:sdtContent>
            </w:sdt>
          </w:p>
        </w:tc>
        <w:tc>
          <w:tcPr>
            <w:tcW w:w="9000" w:type="dxa"/>
            <w:gridSpan w:val="4"/>
            <w:vAlign w:val="center"/>
          </w:tcPr>
          <w:p w:rsidR="004418F4" w:rsidRPr="005419E8" w:rsidRDefault="00C51494" w:rsidP="00C51494">
            <w:pPr>
              <w:pStyle w:val="Tagline"/>
            </w:pPr>
            <w:r w:rsidRPr="00C51494">
              <w:rPr>
                <w:b/>
                <w:sz w:val="22"/>
                <w:szCs w:val="22"/>
              </w:rPr>
              <w:t>Visit  us on Facebook :2ngo foundation</w:t>
            </w:r>
            <w:r>
              <w:t xml:space="preserve">  / </w:t>
            </w:r>
            <w:r w:rsidRPr="00C51494">
              <w:rPr>
                <w:b/>
                <w:color w:val="auto"/>
                <w:sz w:val="24"/>
                <w:szCs w:val="24"/>
              </w:rPr>
              <w:t>email us at thandokuh</w:t>
            </w:r>
            <w:r w:rsidR="009563AB">
              <w:rPr>
                <w:b/>
                <w:color w:val="auto"/>
                <w:sz w:val="24"/>
                <w:szCs w:val="24"/>
              </w:rPr>
              <w:t>l</w:t>
            </w:r>
            <w:r w:rsidRPr="00C51494">
              <w:rPr>
                <w:b/>
                <w:color w:val="auto"/>
                <w:sz w:val="24"/>
                <w:szCs w:val="24"/>
              </w:rPr>
              <w:t>ethungo48@gmail.com</w:t>
            </w:r>
            <w:r w:rsidRPr="00C51494">
              <w:rPr>
                <w:color w:val="auto"/>
              </w:rPr>
              <w:t xml:space="preserve"> </w:t>
            </w:r>
          </w:p>
        </w:tc>
        <w:tc>
          <w:tcPr>
            <w:tcW w:w="710" w:type="dxa"/>
            <w:vAlign w:val="center"/>
          </w:tcPr>
          <w:p w:rsidR="004418F4" w:rsidRPr="005419E8" w:rsidRDefault="004418F4" w:rsidP="005419E8"/>
        </w:tc>
      </w:tr>
      <w:tr w:rsidR="00582AF9" w:rsidRPr="00E83D12" w:rsidTr="00E83D12">
        <w:trPr>
          <w:trHeight w:val="288"/>
        </w:trPr>
        <w:tc>
          <w:tcPr>
            <w:tcW w:w="2250" w:type="dxa"/>
            <w:gridSpan w:val="2"/>
            <w:tcMar>
              <w:left w:w="115" w:type="dxa"/>
              <w:right w:w="115" w:type="dxa"/>
            </w:tcMar>
          </w:tcPr>
          <w:p w:rsidR="00E83D12" w:rsidRPr="00E83D12" w:rsidRDefault="00E83D12" w:rsidP="00E83D12">
            <w:pPr>
              <w:pStyle w:val="NoSpacing"/>
              <w:rPr>
                <w:noProof/>
                <w:sz w:val="4"/>
                <w:szCs w:val="4"/>
              </w:rPr>
            </w:pPr>
          </w:p>
        </w:tc>
        <w:tc>
          <w:tcPr>
            <w:tcW w:w="3780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:rsidR="00E83D12" w:rsidRPr="00E83D12" w:rsidRDefault="00E83D12" w:rsidP="00E83D12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4760" w:type="dxa"/>
            <w:gridSpan w:val="3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:rsidR="00E83D12" w:rsidRPr="00E83D12" w:rsidRDefault="00E83D12" w:rsidP="00E83D12">
            <w:pPr>
              <w:pStyle w:val="NoSpacing"/>
              <w:rPr>
                <w:sz w:val="4"/>
                <w:szCs w:val="4"/>
              </w:rPr>
            </w:pPr>
          </w:p>
        </w:tc>
      </w:tr>
      <w:tr w:rsidR="00582AF9" w:rsidTr="00E83D12">
        <w:trPr>
          <w:trHeight w:val="1448"/>
        </w:trPr>
        <w:tc>
          <w:tcPr>
            <w:tcW w:w="2250" w:type="dxa"/>
            <w:gridSpan w:val="2"/>
            <w:tcMar>
              <w:left w:w="115" w:type="dxa"/>
              <w:right w:w="115" w:type="dxa"/>
            </w:tcMar>
          </w:tcPr>
          <w:p w:rsidR="00E83D12" w:rsidRDefault="00A86CBD" w:rsidP="00E83D12">
            <w:pPr>
              <w:pStyle w:val="NoSpacing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F1CC70" wp14:editId="334E7CCC">
                      <wp:extent cx="1060534" cy="1060544"/>
                      <wp:effectExtent l="0" t="0" r="25400" b="25400"/>
                      <wp:docPr id="2" name="Group 2" descr="Mockup QR Cod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86C93C0-FB22-4D6C-B85E-60DF7DC4566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0534" cy="1060544"/>
                                <a:chOff x="558591" y="3454192"/>
                                <a:chExt cx="1356005" cy="1356002"/>
                              </a:xfrm>
                            </wpg:grpSpPr>
                            <wps:wsp>
                              <wps:cNvPr id="55" name="Freeform: Shape 55">
                                <a:extLst>
                                  <a:ext uri="{FF2B5EF4-FFF2-40B4-BE49-F238E27FC236}">
                                    <a16:creationId xmlns:a16="http://schemas.microsoft.com/office/drawing/2014/main" id="{F5C5C145-98C7-4E4B-BAFA-41C61A4460A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93853" y="3454192"/>
                                  <a:ext cx="104631" cy="41852"/>
                                </a:xfrm>
                                <a:custGeom>
                                  <a:avLst/>
                                  <a:gdLst>
                                    <a:gd name="connsiteX0" fmla="*/ 0 w 104630"/>
                                    <a:gd name="connsiteY0" fmla="*/ 0 h 41852"/>
                                    <a:gd name="connsiteX1" fmla="*/ 108816 w 104630"/>
                                    <a:gd name="connsiteY1" fmla="*/ 0 h 41852"/>
                                    <a:gd name="connsiteX2" fmla="*/ 108816 w 104630"/>
                                    <a:gd name="connsiteY2" fmla="*/ 54408 h 41852"/>
                                    <a:gd name="connsiteX3" fmla="*/ 0 w 104630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4630" h="41852">
                                      <a:moveTo>
                                        <a:pt x="0" y="0"/>
                                      </a:moveTo>
                                      <a:lnTo>
                                        <a:pt x="108816" y="0"/>
                                      </a:lnTo>
                                      <a:lnTo>
                                        <a:pt x="108816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6" name="Freeform: Shape 56">
                                <a:extLst>
                                  <a:ext uri="{FF2B5EF4-FFF2-40B4-BE49-F238E27FC236}">
                                    <a16:creationId xmlns:a16="http://schemas.microsoft.com/office/drawing/2014/main" id="{2B3F2B86-67B7-47F9-9702-9A018C29583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11483" y="3454193"/>
                                  <a:ext cx="146481" cy="104630"/>
                                </a:xfrm>
                                <a:custGeom>
                                  <a:avLst/>
                                  <a:gdLst>
                                    <a:gd name="connsiteX0" fmla="*/ 0 w 146482"/>
                                    <a:gd name="connsiteY0" fmla="*/ 0 h 104630"/>
                                    <a:gd name="connsiteX1" fmla="*/ 54408 w 146482"/>
                                    <a:gd name="connsiteY1" fmla="*/ 0 h 104630"/>
                                    <a:gd name="connsiteX2" fmla="*/ 54408 w 146482"/>
                                    <a:gd name="connsiteY2" fmla="*/ 54408 h 104630"/>
                                    <a:gd name="connsiteX3" fmla="*/ 163224 w 146482"/>
                                    <a:gd name="connsiteY3" fmla="*/ 54408 h 104630"/>
                                    <a:gd name="connsiteX4" fmla="*/ 163224 w 146482"/>
                                    <a:gd name="connsiteY4" fmla="*/ 108816 h 104630"/>
                                    <a:gd name="connsiteX5" fmla="*/ 0 w 146482"/>
                                    <a:gd name="connsiteY5" fmla="*/ 108816 h 1046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6482" h="104630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163224" y="54408"/>
                                      </a:lnTo>
                                      <a:lnTo>
                                        <a:pt x="163224" y="108816"/>
                                      </a:lnTo>
                                      <a:lnTo>
                                        <a:pt x="0" y="1088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7" name="Freeform: Shape 57">
                                <a:extLst>
                                  <a:ext uri="{FF2B5EF4-FFF2-40B4-BE49-F238E27FC236}">
                                    <a16:creationId xmlns:a16="http://schemas.microsoft.com/office/drawing/2014/main" id="{69B990A1-AA12-4920-BA05-191C2AC10819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93853" y="3454194"/>
                                  <a:ext cx="481298" cy="585920"/>
                                </a:xfrm>
                                <a:custGeom>
                                  <a:avLst/>
                                  <a:gdLst>
                                    <a:gd name="connsiteX0" fmla="*/ 435263 w 481300"/>
                                    <a:gd name="connsiteY0" fmla="*/ 0 h 585931"/>
                                    <a:gd name="connsiteX1" fmla="*/ 489671 w 481300"/>
                                    <a:gd name="connsiteY1" fmla="*/ 0 h 585931"/>
                                    <a:gd name="connsiteX2" fmla="*/ 489671 w 481300"/>
                                    <a:gd name="connsiteY2" fmla="*/ 598487 h 585931"/>
                                    <a:gd name="connsiteX3" fmla="*/ 435263 w 481300"/>
                                    <a:gd name="connsiteY3" fmla="*/ 598487 h 585931"/>
                                    <a:gd name="connsiteX4" fmla="*/ 435263 w 481300"/>
                                    <a:gd name="connsiteY4" fmla="*/ 489671 h 585931"/>
                                    <a:gd name="connsiteX5" fmla="*/ 380855 w 481300"/>
                                    <a:gd name="connsiteY5" fmla="*/ 489671 h 585931"/>
                                    <a:gd name="connsiteX6" fmla="*/ 380855 w 481300"/>
                                    <a:gd name="connsiteY6" fmla="*/ 544079 h 585931"/>
                                    <a:gd name="connsiteX7" fmla="*/ 326427 w 481300"/>
                                    <a:gd name="connsiteY7" fmla="*/ 544079 h 585931"/>
                                    <a:gd name="connsiteX8" fmla="*/ 326427 w 481300"/>
                                    <a:gd name="connsiteY8" fmla="*/ 489671 h 585931"/>
                                    <a:gd name="connsiteX9" fmla="*/ 272040 w 481300"/>
                                    <a:gd name="connsiteY9" fmla="*/ 489671 h 585931"/>
                                    <a:gd name="connsiteX10" fmla="*/ 272040 w 481300"/>
                                    <a:gd name="connsiteY10" fmla="*/ 435263 h 585931"/>
                                    <a:gd name="connsiteX11" fmla="*/ 217632 w 481300"/>
                                    <a:gd name="connsiteY11" fmla="*/ 435263 h 585931"/>
                                    <a:gd name="connsiteX12" fmla="*/ 217632 w 481300"/>
                                    <a:gd name="connsiteY12" fmla="*/ 272040 h 585931"/>
                                    <a:gd name="connsiteX13" fmla="*/ 163224 w 481300"/>
                                    <a:gd name="connsiteY13" fmla="*/ 272040 h 585931"/>
                                    <a:gd name="connsiteX14" fmla="*/ 163224 w 481300"/>
                                    <a:gd name="connsiteY14" fmla="*/ 163224 h 585931"/>
                                    <a:gd name="connsiteX15" fmla="*/ 0 w 481300"/>
                                    <a:gd name="connsiteY15" fmla="*/ 163224 h 585931"/>
                                    <a:gd name="connsiteX16" fmla="*/ 0 w 481300"/>
                                    <a:gd name="connsiteY16" fmla="*/ 108816 h 585931"/>
                                    <a:gd name="connsiteX17" fmla="*/ 108816 w 481300"/>
                                    <a:gd name="connsiteY17" fmla="*/ 108816 h 585931"/>
                                    <a:gd name="connsiteX18" fmla="*/ 108816 w 481300"/>
                                    <a:gd name="connsiteY18" fmla="*/ 54408 h 585931"/>
                                    <a:gd name="connsiteX19" fmla="*/ 163224 w 481300"/>
                                    <a:gd name="connsiteY19" fmla="*/ 54408 h 585931"/>
                                    <a:gd name="connsiteX20" fmla="*/ 163224 w 481300"/>
                                    <a:gd name="connsiteY20" fmla="*/ 108816 h 585931"/>
                                    <a:gd name="connsiteX21" fmla="*/ 217632 w 481300"/>
                                    <a:gd name="connsiteY21" fmla="*/ 108816 h 585931"/>
                                    <a:gd name="connsiteX22" fmla="*/ 217632 w 481300"/>
                                    <a:gd name="connsiteY22" fmla="*/ 163224 h 585931"/>
                                    <a:gd name="connsiteX23" fmla="*/ 380855 w 481300"/>
                                    <a:gd name="connsiteY23" fmla="*/ 163224 h 585931"/>
                                    <a:gd name="connsiteX24" fmla="*/ 380855 w 481300"/>
                                    <a:gd name="connsiteY24" fmla="*/ 217632 h 585931"/>
                                    <a:gd name="connsiteX25" fmla="*/ 272040 w 481300"/>
                                    <a:gd name="connsiteY25" fmla="*/ 217632 h 585931"/>
                                    <a:gd name="connsiteX26" fmla="*/ 272040 w 481300"/>
                                    <a:gd name="connsiteY26" fmla="*/ 380855 h 585931"/>
                                    <a:gd name="connsiteX27" fmla="*/ 326427 w 481300"/>
                                    <a:gd name="connsiteY27" fmla="*/ 380855 h 585931"/>
                                    <a:gd name="connsiteX28" fmla="*/ 326427 w 481300"/>
                                    <a:gd name="connsiteY28" fmla="*/ 326448 h 585931"/>
                                    <a:gd name="connsiteX29" fmla="*/ 380855 w 481300"/>
                                    <a:gd name="connsiteY29" fmla="*/ 326448 h 585931"/>
                                    <a:gd name="connsiteX30" fmla="*/ 380855 w 481300"/>
                                    <a:gd name="connsiteY30" fmla="*/ 435263 h 585931"/>
                                    <a:gd name="connsiteX31" fmla="*/ 435263 w 481300"/>
                                    <a:gd name="connsiteY31" fmla="*/ 435263 h 585931"/>
                                    <a:gd name="connsiteX32" fmla="*/ 435263 w 481300"/>
                                    <a:gd name="connsiteY32" fmla="*/ 272040 h 585931"/>
                                    <a:gd name="connsiteX33" fmla="*/ 380855 w 481300"/>
                                    <a:gd name="connsiteY33" fmla="*/ 272040 h 585931"/>
                                    <a:gd name="connsiteX34" fmla="*/ 380855 w 481300"/>
                                    <a:gd name="connsiteY34" fmla="*/ 217632 h 585931"/>
                                    <a:gd name="connsiteX35" fmla="*/ 435263 w 481300"/>
                                    <a:gd name="connsiteY35" fmla="*/ 217632 h 5859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</a:cxnLst>
                                  <a:rect l="l" t="t" r="r" b="b"/>
                                  <a:pathLst>
                                    <a:path w="481300" h="585931">
                                      <a:moveTo>
                                        <a:pt x="435263" y="0"/>
                                      </a:moveTo>
                                      <a:lnTo>
                                        <a:pt x="489671" y="0"/>
                                      </a:lnTo>
                                      <a:lnTo>
                                        <a:pt x="489671" y="598487"/>
                                      </a:lnTo>
                                      <a:lnTo>
                                        <a:pt x="435263" y="598487"/>
                                      </a:lnTo>
                                      <a:lnTo>
                                        <a:pt x="435263" y="489671"/>
                                      </a:lnTo>
                                      <a:lnTo>
                                        <a:pt x="380855" y="489671"/>
                                      </a:lnTo>
                                      <a:lnTo>
                                        <a:pt x="380855" y="544079"/>
                                      </a:lnTo>
                                      <a:lnTo>
                                        <a:pt x="326427" y="544079"/>
                                      </a:lnTo>
                                      <a:lnTo>
                                        <a:pt x="326427" y="489671"/>
                                      </a:lnTo>
                                      <a:lnTo>
                                        <a:pt x="272040" y="489671"/>
                                      </a:lnTo>
                                      <a:lnTo>
                                        <a:pt x="272040" y="435263"/>
                                      </a:lnTo>
                                      <a:lnTo>
                                        <a:pt x="217632" y="435263"/>
                                      </a:lnTo>
                                      <a:lnTo>
                                        <a:pt x="217632" y="272040"/>
                                      </a:lnTo>
                                      <a:lnTo>
                                        <a:pt x="163224" y="272040"/>
                                      </a:lnTo>
                                      <a:lnTo>
                                        <a:pt x="163224" y="163224"/>
                                      </a:lnTo>
                                      <a:lnTo>
                                        <a:pt x="0" y="163224"/>
                                      </a:lnTo>
                                      <a:lnTo>
                                        <a:pt x="0" y="108816"/>
                                      </a:lnTo>
                                      <a:lnTo>
                                        <a:pt x="108816" y="108816"/>
                                      </a:lnTo>
                                      <a:lnTo>
                                        <a:pt x="108816" y="54408"/>
                                      </a:lnTo>
                                      <a:lnTo>
                                        <a:pt x="163224" y="54408"/>
                                      </a:lnTo>
                                      <a:lnTo>
                                        <a:pt x="163224" y="108816"/>
                                      </a:lnTo>
                                      <a:lnTo>
                                        <a:pt x="217632" y="108816"/>
                                      </a:lnTo>
                                      <a:lnTo>
                                        <a:pt x="217632" y="163224"/>
                                      </a:lnTo>
                                      <a:lnTo>
                                        <a:pt x="380855" y="163224"/>
                                      </a:lnTo>
                                      <a:lnTo>
                                        <a:pt x="380855" y="217632"/>
                                      </a:lnTo>
                                      <a:lnTo>
                                        <a:pt x="272040" y="217632"/>
                                      </a:lnTo>
                                      <a:lnTo>
                                        <a:pt x="272040" y="380855"/>
                                      </a:lnTo>
                                      <a:lnTo>
                                        <a:pt x="326427" y="380855"/>
                                      </a:lnTo>
                                      <a:lnTo>
                                        <a:pt x="326427" y="326448"/>
                                      </a:lnTo>
                                      <a:lnTo>
                                        <a:pt x="380855" y="326448"/>
                                      </a:lnTo>
                                      <a:lnTo>
                                        <a:pt x="380855" y="435263"/>
                                      </a:lnTo>
                                      <a:lnTo>
                                        <a:pt x="435263" y="435263"/>
                                      </a:lnTo>
                                      <a:lnTo>
                                        <a:pt x="435263" y="272040"/>
                                      </a:lnTo>
                                      <a:lnTo>
                                        <a:pt x="380855" y="272040"/>
                                      </a:lnTo>
                                      <a:lnTo>
                                        <a:pt x="380855" y="217632"/>
                                      </a:lnTo>
                                      <a:lnTo>
                                        <a:pt x="435263" y="2176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8" name="Freeform: Shape 58">
                                <a:extLst>
                                  <a:ext uri="{FF2B5EF4-FFF2-40B4-BE49-F238E27FC236}">
                                    <a16:creationId xmlns:a16="http://schemas.microsoft.com/office/drawing/2014/main" id="{5872FA2C-89E0-4E55-9A99-D86B731E6FB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58592" y="3454195"/>
                                  <a:ext cx="376667" cy="376663"/>
                                </a:xfrm>
                                <a:custGeom>
                                  <a:avLst/>
                                  <a:gdLst>
                                    <a:gd name="connsiteX0" fmla="*/ 0 w 376670"/>
                                    <a:gd name="connsiteY0" fmla="*/ 0 h 376670"/>
                                    <a:gd name="connsiteX1" fmla="*/ 0 w 376670"/>
                                    <a:gd name="connsiteY1" fmla="*/ 380855 h 376670"/>
                                    <a:gd name="connsiteX2" fmla="*/ 380855 w 376670"/>
                                    <a:gd name="connsiteY2" fmla="*/ 380855 h 376670"/>
                                    <a:gd name="connsiteX3" fmla="*/ 380855 w 376670"/>
                                    <a:gd name="connsiteY3" fmla="*/ 0 h 376670"/>
                                    <a:gd name="connsiteX4" fmla="*/ 0 w 376670"/>
                                    <a:gd name="connsiteY4" fmla="*/ 0 h 376670"/>
                                    <a:gd name="connsiteX5" fmla="*/ 326448 w 376670"/>
                                    <a:gd name="connsiteY5" fmla="*/ 326448 h 376670"/>
                                    <a:gd name="connsiteX6" fmla="*/ 54408 w 376670"/>
                                    <a:gd name="connsiteY6" fmla="*/ 326448 h 376670"/>
                                    <a:gd name="connsiteX7" fmla="*/ 54408 w 376670"/>
                                    <a:gd name="connsiteY7" fmla="*/ 54408 h 376670"/>
                                    <a:gd name="connsiteX8" fmla="*/ 326448 w 376670"/>
                                    <a:gd name="connsiteY8" fmla="*/ 54408 h 376670"/>
                                    <a:gd name="connsiteX9" fmla="*/ 326448 w 376670"/>
                                    <a:gd name="connsiteY9" fmla="*/ 326448 h 37667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376670" h="376670">
                                      <a:moveTo>
                                        <a:pt x="0" y="0"/>
                                      </a:moveTo>
                                      <a:lnTo>
                                        <a:pt x="0" y="380855"/>
                                      </a:lnTo>
                                      <a:lnTo>
                                        <a:pt x="380855" y="380855"/>
                                      </a:lnTo>
                                      <a:lnTo>
                                        <a:pt x="38085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326448" y="326448"/>
                                      </a:moveTo>
                                      <a:lnTo>
                                        <a:pt x="54408" y="326448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326448" y="54408"/>
                                      </a:lnTo>
                                      <a:lnTo>
                                        <a:pt x="326448" y="3264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9" name="Freeform: Shape 59">
                                <a:extLst>
                                  <a:ext uri="{FF2B5EF4-FFF2-40B4-BE49-F238E27FC236}">
                                    <a16:creationId xmlns:a16="http://schemas.microsoft.com/office/drawing/2014/main" id="{CCF61D2F-E4B5-4221-9E6B-B7D2747241B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537929" y="3454196"/>
                                  <a:ext cx="376667" cy="376663"/>
                                </a:xfrm>
                                <a:custGeom>
                                  <a:avLst/>
                                  <a:gdLst>
                                    <a:gd name="connsiteX0" fmla="*/ 0 w 376670"/>
                                    <a:gd name="connsiteY0" fmla="*/ 0 h 376670"/>
                                    <a:gd name="connsiteX1" fmla="*/ 0 w 376670"/>
                                    <a:gd name="connsiteY1" fmla="*/ 380855 h 376670"/>
                                    <a:gd name="connsiteX2" fmla="*/ 380855 w 376670"/>
                                    <a:gd name="connsiteY2" fmla="*/ 380855 h 376670"/>
                                    <a:gd name="connsiteX3" fmla="*/ 380855 w 376670"/>
                                    <a:gd name="connsiteY3" fmla="*/ 0 h 376670"/>
                                    <a:gd name="connsiteX4" fmla="*/ 0 w 376670"/>
                                    <a:gd name="connsiteY4" fmla="*/ 0 h 376670"/>
                                    <a:gd name="connsiteX5" fmla="*/ 326448 w 376670"/>
                                    <a:gd name="connsiteY5" fmla="*/ 326448 h 376670"/>
                                    <a:gd name="connsiteX6" fmla="*/ 54408 w 376670"/>
                                    <a:gd name="connsiteY6" fmla="*/ 326448 h 376670"/>
                                    <a:gd name="connsiteX7" fmla="*/ 54408 w 376670"/>
                                    <a:gd name="connsiteY7" fmla="*/ 54408 h 376670"/>
                                    <a:gd name="connsiteX8" fmla="*/ 326448 w 376670"/>
                                    <a:gd name="connsiteY8" fmla="*/ 54408 h 376670"/>
                                    <a:gd name="connsiteX9" fmla="*/ 326448 w 376670"/>
                                    <a:gd name="connsiteY9" fmla="*/ 326448 h 37667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376670" h="376670">
                                      <a:moveTo>
                                        <a:pt x="0" y="0"/>
                                      </a:moveTo>
                                      <a:lnTo>
                                        <a:pt x="0" y="380855"/>
                                      </a:lnTo>
                                      <a:lnTo>
                                        <a:pt x="380855" y="380855"/>
                                      </a:lnTo>
                                      <a:lnTo>
                                        <a:pt x="38085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326448" y="326448"/>
                                      </a:moveTo>
                                      <a:lnTo>
                                        <a:pt x="54408" y="326448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326448" y="54408"/>
                                      </a:lnTo>
                                      <a:lnTo>
                                        <a:pt x="326448" y="3264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0" name="Freeform: Shape 60">
                                <a:extLst>
                                  <a:ext uri="{FF2B5EF4-FFF2-40B4-BE49-F238E27FC236}">
                                    <a16:creationId xmlns:a16="http://schemas.microsoft.com/office/drawing/2014/main" id="{88ECCD9F-5ED4-45E7-AF1F-D71F1D52804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67407" y="3563011"/>
                                  <a:ext cx="146481" cy="146480"/>
                                </a:xfrm>
                                <a:custGeom>
                                  <a:avLst/>
                                  <a:gdLst>
                                    <a:gd name="connsiteX0" fmla="*/ 0 w 146482"/>
                                    <a:gd name="connsiteY0" fmla="*/ 0 h 146482"/>
                                    <a:gd name="connsiteX1" fmla="*/ 163224 w 146482"/>
                                    <a:gd name="connsiteY1" fmla="*/ 0 h 146482"/>
                                    <a:gd name="connsiteX2" fmla="*/ 163224 w 146482"/>
                                    <a:gd name="connsiteY2" fmla="*/ 163224 h 146482"/>
                                    <a:gd name="connsiteX3" fmla="*/ 0 w 146482"/>
                                    <a:gd name="connsiteY3" fmla="*/ 163224 h 14648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46482" h="146482">
                                      <a:moveTo>
                                        <a:pt x="0" y="0"/>
                                      </a:moveTo>
                                      <a:lnTo>
                                        <a:pt x="163224" y="0"/>
                                      </a:lnTo>
                                      <a:lnTo>
                                        <a:pt x="163224" y="163224"/>
                                      </a:lnTo>
                                      <a:lnTo>
                                        <a:pt x="0" y="1632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1" name="Freeform: Shape 61">
                                <a:extLst>
                                  <a:ext uri="{FF2B5EF4-FFF2-40B4-BE49-F238E27FC236}">
                                    <a16:creationId xmlns:a16="http://schemas.microsoft.com/office/drawing/2014/main" id="{653C2C43-CE62-49AC-BB46-D741379F27D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646743" y="3563012"/>
                                  <a:ext cx="146481" cy="146480"/>
                                </a:xfrm>
                                <a:custGeom>
                                  <a:avLst/>
                                  <a:gdLst>
                                    <a:gd name="connsiteX0" fmla="*/ 0 w 146482"/>
                                    <a:gd name="connsiteY0" fmla="*/ 0 h 146482"/>
                                    <a:gd name="connsiteX1" fmla="*/ 163224 w 146482"/>
                                    <a:gd name="connsiteY1" fmla="*/ 0 h 146482"/>
                                    <a:gd name="connsiteX2" fmla="*/ 163224 w 146482"/>
                                    <a:gd name="connsiteY2" fmla="*/ 163224 h 146482"/>
                                    <a:gd name="connsiteX3" fmla="*/ 0 w 146482"/>
                                    <a:gd name="connsiteY3" fmla="*/ 163224 h 14648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46482" h="146482">
                                      <a:moveTo>
                                        <a:pt x="0" y="0"/>
                                      </a:moveTo>
                                      <a:lnTo>
                                        <a:pt x="163224" y="0"/>
                                      </a:lnTo>
                                      <a:lnTo>
                                        <a:pt x="163224" y="163224"/>
                                      </a:lnTo>
                                      <a:lnTo>
                                        <a:pt x="0" y="1632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2" name="Freeform: Shape 62">
                                <a:extLst>
                                  <a:ext uri="{FF2B5EF4-FFF2-40B4-BE49-F238E27FC236}">
                                    <a16:creationId xmlns:a16="http://schemas.microsoft.com/office/drawing/2014/main" id="{E72BC2A8-7955-4610-B6D1-75C0039E111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93853" y="3671824"/>
                                  <a:ext cx="104631" cy="104630"/>
                                </a:xfrm>
                                <a:custGeom>
                                  <a:avLst/>
                                  <a:gdLst>
                                    <a:gd name="connsiteX0" fmla="*/ 0 w 104630"/>
                                    <a:gd name="connsiteY0" fmla="*/ 0 h 104630"/>
                                    <a:gd name="connsiteX1" fmla="*/ 108816 w 104630"/>
                                    <a:gd name="connsiteY1" fmla="*/ 0 h 104630"/>
                                    <a:gd name="connsiteX2" fmla="*/ 108816 w 104630"/>
                                    <a:gd name="connsiteY2" fmla="*/ 108816 h 104630"/>
                                    <a:gd name="connsiteX3" fmla="*/ 54408 w 104630"/>
                                    <a:gd name="connsiteY3" fmla="*/ 108816 h 104630"/>
                                    <a:gd name="connsiteX4" fmla="*/ 54408 w 104630"/>
                                    <a:gd name="connsiteY4" fmla="*/ 54408 h 104630"/>
                                    <a:gd name="connsiteX5" fmla="*/ 0 w 104630"/>
                                    <a:gd name="connsiteY5" fmla="*/ 54408 h 1046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04630" h="104630">
                                      <a:moveTo>
                                        <a:pt x="0" y="0"/>
                                      </a:moveTo>
                                      <a:lnTo>
                                        <a:pt x="108816" y="0"/>
                                      </a:lnTo>
                                      <a:lnTo>
                                        <a:pt x="108816" y="108816"/>
                                      </a:lnTo>
                                      <a:lnTo>
                                        <a:pt x="54408" y="108816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3" name="Freeform: Shape 63">
                                <a:extLst>
                                  <a:ext uri="{FF2B5EF4-FFF2-40B4-BE49-F238E27FC236}">
                                    <a16:creationId xmlns:a16="http://schemas.microsoft.com/office/drawing/2014/main" id="{E4F91668-334D-4262-9A62-312B60E9C1C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93853" y="3780641"/>
                                  <a:ext cx="272038" cy="272035"/>
                                </a:xfrm>
                                <a:custGeom>
                                  <a:avLst/>
                                  <a:gdLst>
                                    <a:gd name="connsiteX0" fmla="*/ 0 w 272039"/>
                                    <a:gd name="connsiteY0" fmla="*/ 0 h 272039"/>
                                    <a:gd name="connsiteX1" fmla="*/ 54408 w 272039"/>
                                    <a:gd name="connsiteY1" fmla="*/ 0 h 272039"/>
                                    <a:gd name="connsiteX2" fmla="*/ 54408 w 272039"/>
                                    <a:gd name="connsiteY2" fmla="*/ 54408 h 272039"/>
                                    <a:gd name="connsiteX3" fmla="*/ 108816 w 272039"/>
                                    <a:gd name="connsiteY3" fmla="*/ 54408 h 272039"/>
                                    <a:gd name="connsiteX4" fmla="*/ 108816 w 272039"/>
                                    <a:gd name="connsiteY4" fmla="*/ 0 h 272039"/>
                                    <a:gd name="connsiteX5" fmla="*/ 163224 w 272039"/>
                                    <a:gd name="connsiteY5" fmla="*/ 0 h 272039"/>
                                    <a:gd name="connsiteX6" fmla="*/ 163224 w 272039"/>
                                    <a:gd name="connsiteY6" fmla="*/ 108816 h 272039"/>
                                    <a:gd name="connsiteX7" fmla="*/ 217632 w 272039"/>
                                    <a:gd name="connsiteY7" fmla="*/ 108816 h 272039"/>
                                    <a:gd name="connsiteX8" fmla="*/ 217632 w 272039"/>
                                    <a:gd name="connsiteY8" fmla="*/ 163224 h 272039"/>
                                    <a:gd name="connsiteX9" fmla="*/ 272040 w 272039"/>
                                    <a:gd name="connsiteY9" fmla="*/ 163224 h 272039"/>
                                    <a:gd name="connsiteX10" fmla="*/ 272040 w 272039"/>
                                    <a:gd name="connsiteY10" fmla="*/ 217632 h 272039"/>
                                    <a:gd name="connsiteX11" fmla="*/ 217632 w 272039"/>
                                    <a:gd name="connsiteY11" fmla="*/ 217632 h 272039"/>
                                    <a:gd name="connsiteX12" fmla="*/ 217632 w 272039"/>
                                    <a:gd name="connsiteY12" fmla="*/ 272040 h 272039"/>
                                    <a:gd name="connsiteX13" fmla="*/ 163224 w 272039"/>
                                    <a:gd name="connsiteY13" fmla="*/ 272040 h 272039"/>
                                    <a:gd name="connsiteX14" fmla="*/ 163224 w 272039"/>
                                    <a:gd name="connsiteY14" fmla="*/ 163224 h 272039"/>
                                    <a:gd name="connsiteX15" fmla="*/ 108816 w 272039"/>
                                    <a:gd name="connsiteY15" fmla="*/ 163224 h 272039"/>
                                    <a:gd name="connsiteX16" fmla="*/ 108816 w 272039"/>
                                    <a:gd name="connsiteY16" fmla="*/ 108816 h 272039"/>
                                    <a:gd name="connsiteX17" fmla="*/ 0 w 272039"/>
                                    <a:gd name="connsiteY17" fmla="*/ 108816 h 27203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</a:cxnLst>
                                  <a:rect l="l" t="t" r="r" b="b"/>
                                  <a:pathLst>
                                    <a:path w="272039" h="272039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108816" y="54408"/>
                                      </a:lnTo>
                                      <a:lnTo>
                                        <a:pt x="108816" y="0"/>
                                      </a:lnTo>
                                      <a:lnTo>
                                        <a:pt x="163224" y="0"/>
                                      </a:lnTo>
                                      <a:lnTo>
                                        <a:pt x="163224" y="108816"/>
                                      </a:lnTo>
                                      <a:lnTo>
                                        <a:pt x="217632" y="108816"/>
                                      </a:lnTo>
                                      <a:lnTo>
                                        <a:pt x="217632" y="163224"/>
                                      </a:lnTo>
                                      <a:lnTo>
                                        <a:pt x="272040" y="163224"/>
                                      </a:lnTo>
                                      <a:lnTo>
                                        <a:pt x="272040" y="217632"/>
                                      </a:lnTo>
                                      <a:lnTo>
                                        <a:pt x="217632" y="217632"/>
                                      </a:lnTo>
                                      <a:lnTo>
                                        <a:pt x="217632" y="272040"/>
                                      </a:lnTo>
                                      <a:lnTo>
                                        <a:pt x="163224" y="272040"/>
                                      </a:lnTo>
                                      <a:lnTo>
                                        <a:pt x="163224" y="163224"/>
                                      </a:lnTo>
                                      <a:lnTo>
                                        <a:pt x="108816" y="163224"/>
                                      </a:lnTo>
                                      <a:lnTo>
                                        <a:pt x="108816" y="108816"/>
                                      </a:lnTo>
                                      <a:lnTo>
                                        <a:pt x="0" y="1088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4" name="Freeform: Shape 64">
                                <a:extLst>
                                  <a:ext uri="{FF2B5EF4-FFF2-40B4-BE49-F238E27FC236}">
                                    <a16:creationId xmlns:a16="http://schemas.microsoft.com/office/drawing/2014/main" id="{47638648-E072-4FA0-9793-962A8CBDEDD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830630" y="3889454"/>
                                  <a:ext cx="104631" cy="41852"/>
                                </a:xfrm>
                                <a:custGeom>
                                  <a:avLst/>
                                  <a:gdLst>
                                    <a:gd name="connsiteX0" fmla="*/ 0 w 104630"/>
                                    <a:gd name="connsiteY0" fmla="*/ 0 h 41852"/>
                                    <a:gd name="connsiteX1" fmla="*/ 108816 w 104630"/>
                                    <a:gd name="connsiteY1" fmla="*/ 0 h 41852"/>
                                    <a:gd name="connsiteX2" fmla="*/ 108816 w 104630"/>
                                    <a:gd name="connsiteY2" fmla="*/ 54408 h 41852"/>
                                    <a:gd name="connsiteX3" fmla="*/ 0 w 104630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4630" h="41852">
                                      <a:moveTo>
                                        <a:pt x="0" y="0"/>
                                      </a:moveTo>
                                      <a:lnTo>
                                        <a:pt x="108816" y="0"/>
                                      </a:lnTo>
                                      <a:lnTo>
                                        <a:pt x="108816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5" name="Freeform: Shape 65">
                                <a:extLst>
                                  <a:ext uri="{FF2B5EF4-FFF2-40B4-BE49-F238E27FC236}">
                                    <a16:creationId xmlns:a16="http://schemas.microsoft.com/office/drawing/2014/main" id="{B6E760F4-9A82-433A-A6CE-3E1B8108B91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646743" y="3889454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6" name="Freeform: Shape 66">
                                <a:extLst>
                                  <a:ext uri="{FF2B5EF4-FFF2-40B4-BE49-F238E27FC236}">
                                    <a16:creationId xmlns:a16="http://schemas.microsoft.com/office/drawing/2014/main" id="{CE8E386D-B6E2-401B-907A-A9D60814B05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755558" y="3889454"/>
                                  <a:ext cx="146481" cy="272035"/>
                                </a:xfrm>
                                <a:custGeom>
                                  <a:avLst/>
                                  <a:gdLst>
                                    <a:gd name="connsiteX0" fmla="*/ 0 w 146482"/>
                                    <a:gd name="connsiteY0" fmla="*/ 0 h 272039"/>
                                    <a:gd name="connsiteX1" fmla="*/ 54408 w 146482"/>
                                    <a:gd name="connsiteY1" fmla="*/ 0 h 272039"/>
                                    <a:gd name="connsiteX2" fmla="*/ 54408 w 146482"/>
                                    <a:gd name="connsiteY2" fmla="*/ 108816 h 272039"/>
                                    <a:gd name="connsiteX3" fmla="*/ 163224 w 146482"/>
                                    <a:gd name="connsiteY3" fmla="*/ 108816 h 272039"/>
                                    <a:gd name="connsiteX4" fmla="*/ 163224 w 146482"/>
                                    <a:gd name="connsiteY4" fmla="*/ 272040 h 272039"/>
                                    <a:gd name="connsiteX5" fmla="*/ 54408 w 146482"/>
                                    <a:gd name="connsiteY5" fmla="*/ 272040 h 272039"/>
                                    <a:gd name="connsiteX6" fmla="*/ 54408 w 146482"/>
                                    <a:gd name="connsiteY6" fmla="*/ 163224 h 272039"/>
                                    <a:gd name="connsiteX7" fmla="*/ 0 w 146482"/>
                                    <a:gd name="connsiteY7" fmla="*/ 163224 h 27203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146482" h="272039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108816"/>
                                      </a:lnTo>
                                      <a:lnTo>
                                        <a:pt x="163224" y="108816"/>
                                      </a:lnTo>
                                      <a:lnTo>
                                        <a:pt x="163224" y="272040"/>
                                      </a:lnTo>
                                      <a:lnTo>
                                        <a:pt x="54408" y="272040"/>
                                      </a:lnTo>
                                      <a:lnTo>
                                        <a:pt x="54408" y="163224"/>
                                      </a:lnTo>
                                      <a:lnTo>
                                        <a:pt x="0" y="1632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7" name="Freeform: Shape 67">
                                <a:extLst>
                                  <a:ext uri="{FF2B5EF4-FFF2-40B4-BE49-F238E27FC236}">
                                    <a16:creationId xmlns:a16="http://schemas.microsoft.com/office/drawing/2014/main" id="{9B215A46-569D-4A67-A30B-4EB7B09A0733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864373" y="3889454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8" name="Freeform: Shape 68">
                                <a:extLst>
                                  <a:ext uri="{FF2B5EF4-FFF2-40B4-BE49-F238E27FC236}">
                                    <a16:creationId xmlns:a16="http://schemas.microsoft.com/office/drawing/2014/main" id="{8AF7F864-D563-4955-A486-34AC8B41420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13000" y="3943861"/>
                                  <a:ext cx="104631" cy="41852"/>
                                </a:xfrm>
                                <a:custGeom>
                                  <a:avLst/>
                                  <a:gdLst>
                                    <a:gd name="connsiteX0" fmla="*/ 0 w 104630"/>
                                    <a:gd name="connsiteY0" fmla="*/ 0 h 41852"/>
                                    <a:gd name="connsiteX1" fmla="*/ 108816 w 104630"/>
                                    <a:gd name="connsiteY1" fmla="*/ 0 h 41852"/>
                                    <a:gd name="connsiteX2" fmla="*/ 108816 w 104630"/>
                                    <a:gd name="connsiteY2" fmla="*/ 54408 h 41852"/>
                                    <a:gd name="connsiteX3" fmla="*/ 0 w 104630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4630" h="41852">
                                      <a:moveTo>
                                        <a:pt x="0" y="0"/>
                                      </a:moveTo>
                                      <a:lnTo>
                                        <a:pt x="108816" y="0"/>
                                      </a:lnTo>
                                      <a:lnTo>
                                        <a:pt x="108816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9" name="Freeform: Shape 69">
                                <a:extLst>
                                  <a:ext uri="{FF2B5EF4-FFF2-40B4-BE49-F238E27FC236}">
                                    <a16:creationId xmlns:a16="http://schemas.microsoft.com/office/drawing/2014/main" id="{5734E3C9-ADF4-406C-9F9D-A70CD038D96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776223" y="3943861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0" name="Freeform: Shape 70">
                                <a:extLst>
                                  <a:ext uri="{FF2B5EF4-FFF2-40B4-BE49-F238E27FC236}">
                                    <a16:creationId xmlns:a16="http://schemas.microsoft.com/office/drawing/2014/main" id="{DE3A0171-B278-4197-BB42-4FA3878FEE1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58592" y="3998268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1" name="Freeform: Shape 71">
                                <a:extLst>
                                  <a:ext uri="{FF2B5EF4-FFF2-40B4-BE49-F238E27FC236}">
                                    <a16:creationId xmlns:a16="http://schemas.microsoft.com/office/drawing/2014/main" id="{EC46A4B3-A938-421B-92AC-01206529C0E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885038" y="3998268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2" name="Freeform: Shape 72">
                                <a:extLst>
                                  <a:ext uri="{FF2B5EF4-FFF2-40B4-BE49-F238E27FC236}">
                                    <a16:creationId xmlns:a16="http://schemas.microsoft.com/office/drawing/2014/main" id="{446E8F59-701B-4673-86DE-C729649CA09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13000" y="4052675"/>
                                  <a:ext cx="146481" cy="146480"/>
                                </a:xfrm>
                                <a:custGeom>
                                  <a:avLst/>
                                  <a:gdLst>
                                    <a:gd name="connsiteX0" fmla="*/ 54408 w 146482"/>
                                    <a:gd name="connsiteY0" fmla="*/ 0 h 146482"/>
                                    <a:gd name="connsiteX1" fmla="*/ 163224 w 146482"/>
                                    <a:gd name="connsiteY1" fmla="*/ 0 h 146482"/>
                                    <a:gd name="connsiteX2" fmla="*/ 163224 w 146482"/>
                                    <a:gd name="connsiteY2" fmla="*/ 108816 h 146482"/>
                                    <a:gd name="connsiteX3" fmla="*/ 108816 w 146482"/>
                                    <a:gd name="connsiteY3" fmla="*/ 108816 h 146482"/>
                                    <a:gd name="connsiteX4" fmla="*/ 108816 w 146482"/>
                                    <a:gd name="connsiteY4" fmla="*/ 163224 h 146482"/>
                                    <a:gd name="connsiteX5" fmla="*/ 54408 w 146482"/>
                                    <a:gd name="connsiteY5" fmla="*/ 163224 h 146482"/>
                                    <a:gd name="connsiteX6" fmla="*/ 54408 w 146482"/>
                                    <a:gd name="connsiteY6" fmla="*/ 108816 h 146482"/>
                                    <a:gd name="connsiteX7" fmla="*/ 0 w 146482"/>
                                    <a:gd name="connsiteY7" fmla="*/ 108816 h 146482"/>
                                    <a:gd name="connsiteX8" fmla="*/ 0 w 146482"/>
                                    <a:gd name="connsiteY8" fmla="*/ 54408 h 146482"/>
                                    <a:gd name="connsiteX9" fmla="*/ 54408 w 146482"/>
                                    <a:gd name="connsiteY9" fmla="*/ 54408 h 14648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46482" h="146482">
                                      <a:moveTo>
                                        <a:pt x="54408" y="0"/>
                                      </a:moveTo>
                                      <a:lnTo>
                                        <a:pt x="163224" y="0"/>
                                      </a:lnTo>
                                      <a:lnTo>
                                        <a:pt x="163224" y="108816"/>
                                      </a:lnTo>
                                      <a:lnTo>
                                        <a:pt x="108816" y="108816"/>
                                      </a:lnTo>
                                      <a:lnTo>
                                        <a:pt x="108816" y="163224"/>
                                      </a:lnTo>
                                      <a:lnTo>
                                        <a:pt x="54408" y="163224"/>
                                      </a:lnTo>
                                      <a:lnTo>
                                        <a:pt x="54408" y="108816"/>
                                      </a:lnTo>
                                      <a:lnTo>
                                        <a:pt x="0" y="108816"/>
                                      </a:lnTo>
                                      <a:lnTo>
                                        <a:pt x="0" y="54408"/>
                                      </a:lnTo>
                                      <a:lnTo>
                                        <a:pt x="54408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3" name="Freeform: Shape 73">
                                <a:extLst>
                                  <a:ext uri="{FF2B5EF4-FFF2-40B4-BE49-F238E27FC236}">
                                    <a16:creationId xmlns:a16="http://schemas.microsoft.com/office/drawing/2014/main" id="{8B276643-061E-4B02-AC83-8457A5C983C3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830630" y="4052675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4" name="Freeform: Shape 74">
                                <a:extLst>
                                  <a:ext uri="{FF2B5EF4-FFF2-40B4-BE49-F238E27FC236}">
                                    <a16:creationId xmlns:a16="http://schemas.microsoft.com/office/drawing/2014/main" id="{E2EFB234-DF3D-423B-A343-462F5471D62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374705" y="4052675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5" name="Freeform: Shape 75">
                                <a:extLst>
                                  <a:ext uri="{FF2B5EF4-FFF2-40B4-BE49-F238E27FC236}">
                                    <a16:creationId xmlns:a16="http://schemas.microsoft.com/office/drawing/2014/main" id="{FAE01DE6-0459-49E3-92D7-A3DCCD5A52B9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885038" y="4107082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6" name="Freeform: Shape 76">
                                <a:extLst>
                                  <a:ext uri="{FF2B5EF4-FFF2-40B4-BE49-F238E27FC236}">
                                    <a16:creationId xmlns:a16="http://schemas.microsoft.com/office/drawing/2014/main" id="{792BF957-3BC8-4EFC-A55B-566FA358AEA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58592" y="4161489"/>
                                  <a:ext cx="41852" cy="209258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209261"/>
                                    <a:gd name="connsiteX1" fmla="*/ 54408 w 41852"/>
                                    <a:gd name="connsiteY1" fmla="*/ 0 h 209261"/>
                                    <a:gd name="connsiteX2" fmla="*/ 54408 w 41852"/>
                                    <a:gd name="connsiteY2" fmla="*/ 217632 h 209261"/>
                                    <a:gd name="connsiteX3" fmla="*/ 0 w 41852"/>
                                    <a:gd name="connsiteY3" fmla="*/ 217632 h 20926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209261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217632"/>
                                      </a:lnTo>
                                      <a:lnTo>
                                        <a:pt x="0" y="2176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7" name="Freeform: Shape 77">
                                <a:extLst>
                                  <a:ext uri="{FF2B5EF4-FFF2-40B4-BE49-F238E27FC236}">
                                    <a16:creationId xmlns:a16="http://schemas.microsoft.com/office/drawing/2014/main" id="{D0C93226-ED14-42E5-B042-812FD875C50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776223" y="4161489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29 h 41852"/>
                                    <a:gd name="connsiteX3" fmla="*/ 0 w 41852"/>
                                    <a:gd name="connsiteY3" fmla="*/ 54429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29"/>
                                      </a:lnTo>
                                      <a:lnTo>
                                        <a:pt x="0" y="544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8" name="Freeform: Shape 78">
                                <a:extLst>
                                  <a:ext uri="{FF2B5EF4-FFF2-40B4-BE49-F238E27FC236}">
                                    <a16:creationId xmlns:a16="http://schemas.microsoft.com/office/drawing/2014/main" id="{25915FE7-8CE1-4643-9665-6D922399A633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721815" y="4215896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79" name="Freeform: Shape 79">
                                <a:extLst>
                                  <a:ext uri="{FF2B5EF4-FFF2-40B4-BE49-F238E27FC236}">
                                    <a16:creationId xmlns:a16="http://schemas.microsoft.com/office/drawing/2014/main" id="{63AC2F52-5A1E-47C4-9D80-DDCFBAAD19E3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885038" y="4215896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0" name="Freeform: Shape 80">
                                <a:extLst>
                                  <a:ext uri="{FF2B5EF4-FFF2-40B4-BE49-F238E27FC236}">
                                    <a16:creationId xmlns:a16="http://schemas.microsoft.com/office/drawing/2014/main" id="{1AF607CF-0333-4926-A1A3-23C1A91E10B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93853" y="4215896"/>
                                  <a:ext cx="104631" cy="209258"/>
                                </a:xfrm>
                                <a:custGeom>
                                  <a:avLst/>
                                  <a:gdLst>
                                    <a:gd name="connsiteX0" fmla="*/ 0 w 104630"/>
                                    <a:gd name="connsiteY0" fmla="*/ 0 h 209261"/>
                                    <a:gd name="connsiteX1" fmla="*/ 54408 w 104630"/>
                                    <a:gd name="connsiteY1" fmla="*/ 0 h 209261"/>
                                    <a:gd name="connsiteX2" fmla="*/ 54408 w 104630"/>
                                    <a:gd name="connsiteY2" fmla="*/ 54408 h 209261"/>
                                    <a:gd name="connsiteX3" fmla="*/ 108816 w 104630"/>
                                    <a:gd name="connsiteY3" fmla="*/ 54408 h 209261"/>
                                    <a:gd name="connsiteX4" fmla="*/ 108816 w 104630"/>
                                    <a:gd name="connsiteY4" fmla="*/ 163224 h 209261"/>
                                    <a:gd name="connsiteX5" fmla="*/ 54408 w 104630"/>
                                    <a:gd name="connsiteY5" fmla="*/ 163224 h 209261"/>
                                    <a:gd name="connsiteX6" fmla="*/ 54408 w 104630"/>
                                    <a:gd name="connsiteY6" fmla="*/ 217632 h 209261"/>
                                    <a:gd name="connsiteX7" fmla="*/ 0 w 104630"/>
                                    <a:gd name="connsiteY7" fmla="*/ 217632 h 20926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104630" h="209261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108816" y="54408"/>
                                      </a:lnTo>
                                      <a:lnTo>
                                        <a:pt x="108816" y="163224"/>
                                      </a:lnTo>
                                      <a:lnTo>
                                        <a:pt x="54408" y="163224"/>
                                      </a:lnTo>
                                      <a:lnTo>
                                        <a:pt x="54408" y="217632"/>
                                      </a:lnTo>
                                      <a:lnTo>
                                        <a:pt x="0" y="2176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1" name="Freeform: Shape 81">
                                <a:extLst>
                                  <a:ext uri="{FF2B5EF4-FFF2-40B4-BE49-F238E27FC236}">
                                    <a16:creationId xmlns:a16="http://schemas.microsoft.com/office/drawing/2014/main" id="{FB20FDCE-F4D0-44A4-B2F2-57997C48322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592335" y="4215896"/>
                                  <a:ext cx="104631" cy="41852"/>
                                </a:xfrm>
                                <a:custGeom>
                                  <a:avLst/>
                                  <a:gdLst>
                                    <a:gd name="connsiteX0" fmla="*/ 0 w 104630"/>
                                    <a:gd name="connsiteY0" fmla="*/ 0 h 41852"/>
                                    <a:gd name="connsiteX1" fmla="*/ 108795 w 104630"/>
                                    <a:gd name="connsiteY1" fmla="*/ 0 h 41852"/>
                                    <a:gd name="connsiteX2" fmla="*/ 108795 w 104630"/>
                                    <a:gd name="connsiteY2" fmla="*/ 54408 h 41852"/>
                                    <a:gd name="connsiteX3" fmla="*/ 0 w 104630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4630" h="41852">
                                      <a:moveTo>
                                        <a:pt x="0" y="0"/>
                                      </a:moveTo>
                                      <a:lnTo>
                                        <a:pt x="108795" y="0"/>
                                      </a:lnTo>
                                      <a:lnTo>
                                        <a:pt x="108795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2" name="Freeform: Shape 82">
                                <a:extLst>
                                  <a:ext uri="{FF2B5EF4-FFF2-40B4-BE49-F238E27FC236}">
                                    <a16:creationId xmlns:a16="http://schemas.microsoft.com/office/drawing/2014/main" id="{8BF5354D-D503-4053-8ABD-01599C6E0D1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809964" y="4215896"/>
                                  <a:ext cx="104631" cy="41852"/>
                                </a:xfrm>
                                <a:custGeom>
                                  <a:avLst/>
                                  <a:gdLst>
                                    <a:gd name="connsiteX0" fmla="*/ 0 w 104630"/>
                                    <a:gd name="connsiteY0" fmla="*/ 0 h 41852"/>
                                    <a:gd name="connsiteX1" fmla="*/ 108816 w 104630"/>
                                    <a:gd name="connsiteY1" fmla="*/ 0 h 41852"/>
                                    <a:gd name="connsiteX2" fmla="*/ 108816 w 104630"/>
                                    <a:gd name="connsiteY2" fmla="*/ 54408 h 41852"/>
                                    <a:gd name="connsiteX3" fmla="*/ 0 w 104630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4630" h="41852">
                                      <a:moveTo>
                                        <a:pt x="0" y="0"/>
                                      </a:moveTo>
                                      <a:lnTo>
                                        <a:pt x="108816" y="0"/>
                                      </a:lnTo>
                                      <a:lnTo>
                                        <a:pt x="108816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3" name="Freeform: Shape 83">
                                <a:extLst>
                                  <a:ext uri="{FF2B5EF4-FFF2-40B4-BE49-F238E27FC236}">
                                    <a16:creationId xmlns:a16="http://schemas.microsoft.com/office/drawing/2014/main" id="{65AE49A3-A26D-48E2-927F-D6A7D662AF3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776221" y="4270303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4" name="Freeform: Shape 84">
                                <a:extLst>
                                  <a:ext uri="{FF2B5EF4-FFF2-40B4-BE49-F238E27FC236}">
                                    <a16:creationId xmlns:a16="http://schemas.microsoft.com/office/drawing/2014/main" id="{BB27C485-1C75-403F-AF2F-AFE0A6D0E6B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67406" y="4324711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29 h 41852"/>
                                    <a:gd name="connsiteX3" fmla="*/ 0 w 41852"/>
                                    <a:gd name="connsiteY3" fmla="*/ 54429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29"/>
                                      </a:lnTo>
                                      <a:lnTo>
                                        <a:pt x="0" y="544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5" name="Freeform: Shape 85">
                                <a:extLst>
                                  <a:ext uri="{FF2B5EF4-FFF2-40B4-BE49-F238E27FC236}">
                                    <a16:creationId xmlns:a16="http://schemas.microsoft.com/office/drawing/2014/main" id="{5D060E27-E992-4567-BEFF-13050C78010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830629" y="4324711"/>
                                  <a:ext cx="104631" cy="41852"/>
                                </a:xfrm>
                                <a:custGeom>
                                  <a:avLst/>
                                  <a:gdLst>
                                    <a:gd name="connsiteX0" fmla="*/ 0 w 104630"/>
                                    <a:gd name="connsiteY0" fmla="*/ 0 h 41852"/>
                                    <a:gd name="connsiteX1" fmla="*/ 108816 w 104630"/>
                                    <a:gd name="connsiteY1" fmla="*/ 0 h 41852"/>
                                    <a:gd name="connsiteX2" fmla="*/ 108816 w 104630"/>
                                    <a:gd name="connsiteY2" fmla="*/ 54429 h 41852"/>
                                    <a:gd name="connsiteX3" fmla="*/ 0 w 104630"/>
                                    <a:gd name="connsiteY3" fmla="*/ 54429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4630" h="41852">
                                      <a:moveTo>
                                        <a:pt x="0" y="0"/>
                                      </a:moveTo>
                                      <a:lnTo>
                                        <a:pt x="108816" y="0"/>
                                      </a:lnTo>
                                      <a:lnTo>
                                        <a:pt x="108816" y="54429"/>
                                      </a:lnTo>
                                      <a:lnTo>
                                        <a:pt x="0" y="544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6" name="Freeform: Shape 86">
                                <a:extLst>
                                  <a:ext uri="{FF2B5EF4-FFF2-40B4-BE49-F238E27FC236}">
                                    <a16:creationId xmlns:a16="http://schemas.microsoft.com/office/drawing/2014/main" id="{56834BCD-58B3-46BC-B4C8-40CD199B9CC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102666" y="4379118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7" name="Freeform: Shape 87">
                                <a:extLst>
                                  <a:ext uri="{FF2B5EF4-FFF2-40B4-BE49-F238E27FC236}">
                                    <a16:creationId xmlns:a16="http://schemas.microsoft.com/office/drawing/2014/main" id="{50BED102-2FF8-4A0F-A9EF-1C3AD45BADC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93830" y="3889453"/>
                                  <a:ext cx="920742" cy="920732"/>
                                </a:xfrm>
                                <a:custGeom>
                                  <a:avLst/>
                                  <a:gdLst>
                                    <a:gd name="connsiteX0" fmla="*/ 924956 w 920749"/>
                                    <a:gd name="connsiteY0" fmla="*/ 489671 h 920749"/>
                                    <a:gd name="connsiteX1" fmla="*/ 924956 w 920749"/>
                                    <a:gd name="connsiteY1" fmla="*/ 435263 h 920749"/>
                                    <a:gd name="connsiteX2" fmla="*/ 816140 w 920749"/>
                                    <a:gd name="connsiteY2" fmla="*/ 435263 h 920749"/>
                                    <a:gd name="connsiteX3" fmla="*/ 816140 w 920749"/>
                                    <a:gd name="connsiteY3" fmla="*/ 380855 h 920749"/>
                                    <a:gd name="connsiteX4" fmla="*/ 707324 w 920749"/>
                                    <a:gd name="connsiteY4" fmla="*/ 380855 h 920749"/>
                                    <a:gd name="connsiteX5" fmla="*/ 707324 w 920749"/>
                                    <a:gd name="connsiteY5" fmla="*/ 435263 h 920749"/>
                                    <a:gd name="connsiteX6" fmla="*/ 489692 w 920749"/>
                                    <a:gd name="connsiteY6" fmla="*/ 435263 h 920749"/>
                                    <a:gd name="connsiteX7" fmla="*/ 489692 w 920749"/>
                                    <a:gd name="connsiteY7" fmla="*/ 380855 h 920749"/>
                                    <a:gd name="connsiteX8" fmla="*/ 544100 w 920749"/>
                                    <a:gd name="connsiteY8" fmla="*/ 380855 h 920749"/>
                                    <a:gd name="connsiteX9" fmla="*/ 544100 w 920749"/>
                                    <a:gd name="connsiteY9" fmla="*/ 326448 h 920749"/>
                                    <a:gd name="connsiteX10" fmla="*/ 598508 w 920749"/>
                                    <a:gd name="connsiteY10" fmla="*/ 326448 h 920749"/>
                                    <a:gd name="connsiteX11" fmla="*/ 598508 w 920749"/>
                                    <a:gd name="connsiteY11" fmla="*/ 272040 h 920749"/>
                                    <a:gd name="connsiteX12" fmla="*/ 707324 w 920749"/>
                                    <a:gd name="connsiteY12" fmla="*/ 272040 h 920749"/>
                                    <a:gd name="connsiteX13" fmla="*/ 707324 w 920749"/>
                                    <a:gd name="connsiteY13" fmla="*/ 326448 h 920749"/>
                                    <a:gd name="connsiteX14" fmla="*/ 761732 w 920749"/>
                                    <a:gd name="connsiteY14" fmla="*/ 326448 h 920749"/>
                                    <a:gd name="connsiteX15" fmla="*/ 761732 w 920749"/>
                                    <a:gd name="connsiteY15" fmla="*/ 163224 h 920749"/>
                                    <a:gd name="connsiteX16" fmla="*/ 707324 w 920749"/>
                                    <a:gd name="connsiteY16" fmla="*/ 163224 h 920749"/>
                                    <a:gd name="connsiteX17" fmla="*/ 707324 w 920749"/>
                                    <a:gd name="connsiteY17" fmla="*/ 108816 h 920749"/>
                                    <a:gd name="connsiteX18" fmla="*/ 652916 w 920749"/>
                                    <a:gd name="connsiteY18" fmla="*/ 108816 h 920749"/>
                                    <a:gd name="connsiteX19" fmla="*/ 652916 w 920749"/>
                                    <a:gd name="connsiteY19" fmla="*/ 163224 h 920749"/>
                                    <a:gd name="connsiteX20" fmla="*/ 598508 w 920749"/>
                                    <a:gd name="connsiteY20" fmla="*/ 163224 h 920749"/>
                                    <a:gd name="connsiteX21" fmla="*/ 598508 w 920749"/>
                                    <a:gd name="connsiteY21" fmla="*/ 108816 h 920749"/>
                                    <a:gd name="connsiteX22" fmla="*/ 652916 w 920749"/>
                                    <a:gd name="connsiteY22" fmla="*/ 108816 h 920749"/>
                                    <a:gd name="connsiteX23" fmla="*/ 652916 w 920749"/>
                                    <a:gd name="connsiteY23" fmla="*/ 54408 h 920749"/>
                                    <a:gd name="connsiteX24" fmla="*/ 598508 w 920749"/>
                                    <a:gd name="connsiteY24" fmla="*/ 54408 h 920749"/>
                                    <a:gd name="connsiteX25" fmla="*/ 598508 w 920749"/>
                                    <a:gd name="connsiteY25" fmla="*/ 0 h 920749"/>
                                    <a:gd name="connsiteX26" fmla="*/ 544100 w 920749"/>
                                    <a:gd name="connsiteY26" fmla="*/ 0 h 920749"/>
                                    <a:gd name="connsiteX27" fmla="*/ 544100 w 920749"/>
                                    <a:gd name="connsiteY27" fmla="*/ 163224 h 920749"/>
                                    <a:gd name="connsiteX28" fmla="*/ 489692 w 920749"/>
                                    <a:gd name="connsiteY28" fmla="*/ 163224 h 920749"/>
                                    <a:gd name="connsiteX29" fmla="*/ 489692 w 920749"/>
                                    <a:gd name="connsiteY29" fmla="*/ 326448 h 920749"/>
                                    <a:gd name="connsiteX30" fmla="*/ 380876 w 920749"/>
                                    <a:gd name="connsiteY30" fmla="*/ 326448 h 920749"/>
                                    <a:gd name="connsiteX31" fmla="*/ 380876 w 920749"/>
                                    <a:gd name="connsiteY31" fmla="*/ 217632 h 920749"/>
                                    <a:gd name="connsiteX32" fmla="*/ 326448 w 920749"/>
                                    <a:gd name="connsiteY32" fmla="*/ 217632 h 920749"/>
                                    <a:gd name="connsiteX33" fmla="*/ 326448 w 920749"/>
                                    <a:gd name="connsiteY33" fmla="*/ 326448 h 920749"/>
                                    <a:gd name="connsiteX34" fmla="*/ 272040 w 920749"/>
                                    <a:gd name="connsiteY34" fmla="*/ 326448 h 920749"/>
                                    <a:gd name="connsiteX35" fmla="*/ 272040 w 920749"/>
                                    <a:gd name="connsiteY35" fmla="*/ 163224 h 920749"/>
                                    <a:gd name="connsiteX36" fmla="*/ 217632 w 920749"/>
                                    <a:gd name="connsiteY36" fmla="*/ 163224 h 920749"/>
                                    <a:gd name="connsiteX37" fmla="*/ 217632 w 920749"/>
                                    <a:gd name="connsiteY37" fmla="*/ 272040 h 920749"/>
                                    <a:gd name="connsiteX38" fmla="*/ 163224 w 920749"/>
                                    <a:gd name="connsiteY38" fmla="*/ 272040 h 920749"/>
                                    <a:gd name="connsiteX39" fmla="*/ 163224 w 920749"/>
                                    <a:gd name="connsiteY39" fmla="*/ 163224 h 920749"/>
                                    <a:gd name="connsiteX40" fmla="*/ 0 w 920749"/>
                                    <a:gd name="connsiteY40" fmla="*/ 163224 h 920749"/>
                                    <a:gd name="connsiteX41" fmla="*/ 0 w 920749"/>
                                    <a:gd name="connsiteY41" fmla="*/ 217632 h 920749"/>
                                    <a:gd name="connsiteX42" fmla="*/ 54408 w 920749"/>
                                    <a:gd name="connsiteY42" fmla="*/ 217632 h 920749"/>
                                    <a:gd name="connsiteX43" fmla="*/ 54408 w 920749"/>
                                    <a:gd name="connsiteY43" fmla="*/ 326448 h 920749"/>
                                    <a:gd name="connsiteX44" fmla="*/ 108837 w 920749"/>
                                    <a:gd name="connsiteY44" fmla="*/ 326448 h 920749"/>
                                    <a:gd name="connsiteX45" fmla="*/ 108837 w 920749"/>
                                    <a:gd name="connsiteY45" fmla="*/ 380855 h 920749"/>
                                    <a:gd name="connsiteX46" fmla="*/ 163245 w 920749"/>
                                    <a:gd name="connsiteY46" fmla="*/ 380855 h 920749"/>
                                    <a:gd name="connsiteX47" fmla="*/ 163245 w 920749"/>
                                    <a:gd name="connsiteY47" fmla="*/ 326448 h 920749"/>
                                    <a:gd name="connsiteX48" fmla="*/ 217653 w 920749"/>
                                    <a:gd name="connsiteY48" fmla="*/ 326448 h 920749"/>
                                    <a:gd name="connsiteX49" fmla="*/ 217653 w 920749"/>
                                    <a:gd name="connsiteY49" fmla="*/ 380855 h 920749"/>
                                    <a:gd name="connsiteX50" fmla="*/ 163245 w 920749"/>
                                    <a:gd name="connsiteY50" fmla="*/ 380855 h 920749"/>
                                    <a:gd name="connsiteX51" fmla="*/ 163245 w 920749"/>
                                    <a:gd name="connsiteY51" fmla="*/ 489671 h 920749"/>
                                    <a:gd name="connsiteX52" fmla="*/ 217653 w 920749"/>
                                    <a:gd name="connsiteY52" fmla="*/ 489671 h 920749"/>
                                    <a:gd name="connsiteX53" fmla="*/ 217653 w 920749"/>
                                    <a:gd name="connsiteY53" fmla="*/ 544079 h 920749"/>
                                    <a:gd name="connsiteX54" fmla="*/ 272061 w 920749"/>
                                    <a:gd name="connsiteY54" fmla="*/ 544079 h 920749"/>
                                    <a:gd name="connsiteX55" fmla="*/ 272061 w 920749"/>
                                    <a:gd name="connsiteY55" fmla="*/ 435263 h 920749"/>
                                    <a:gd name="connsiteX56" fmla="*/ 326468 w 920749"/>
                                    <a:gd name="connsiteY56" fmla="*/ 435263 h 920749"/>
                                    <a:gd name="connsiteX57" fmla="*/ 326468 w 920749"/>
                                    <a:gd name="connsiteY57" fmla="*/ 544079 h 920749"/>
                                    <a:gd name="connsiteX58" fmla="*/ 380876 w 920749"/>
                                    <a:gd name="connsiteY58" fmla="*/ 544079 h 920749"/>
                                    <a:gd name="connsiteX59" fmla="*/ 380876 w 920749"/>
                                    <a:gd name="connsiteY59" fmla="*/ 489671 h 920749"/>
                                    <a:gd name="connsiteX60" fmla="*/ 435284 w 920749"/>
                                    <a:gd name="connsiteY60" fmla="*/ 489671 h 920749"/>
                                    <a:gd name="connsiteX61" fmla="*/ 435284 w 920749"/>
                                    <a:gd name="connsiteY61" fmla="*/ 544079 h 920749"/>
                                    <a:gd name="connsiteX62" fmla="*/ 380876 w 920749"/>
                                    <a:gd name="connsiteY62" fmla="*/ 544079 h 920749"/>
                                    <a:gd name="connsiteX63" fmla="*/ 380876 w 920749"/>
                                    <a:gd name="connsiteY63" fmla="*/ 598487 h 920749"/>
                                    <a:gd name="connsiteX64" fmla="*/ 326448 w 920749"/>
                                    <a:gd name="connsiteY64" fmla="*/ 598487 h 920749"/>
                                    <a:gd name="connsiteX65" fmla="*/ 326448 w 920749"/>
                                    <a:gd name="connsiteY65" fmla="*/ 761711 h 920749"/>
                                    <a:gd name="connsiteX66" fmla="*/ 217653 w 920749"/>
                                    <a:gd name="connsiteY66" fmla="*/ 761711 h 920749"/>
                                    <a:gd name="connsiteX67" fmla="*/ 217653 w 920749"/>
                                    <a:gd name="connsiteY67" fmla="*/ 816119 h 920749"/>
                                    <a:gd name="connsiteX68" fmla="*/ 326448 w 920749"/>
                                    <a:gd name="connsiteY68" fmla="*/ 816119 h 920749"/>
                                    <a:gd name="connsiteX69" fmla="*/ 326448 w 920749"/>
                                    <a:gd name="connsiteY69" fmla="*/ 870527 h 920749"/>
                                    <a:gd name="connsiteX70" fmla="*/ 217653 w 920749"/>
                                    <a:gd name="connsiteY70" fmla="*/ 870527 h 920749"/>
                                    <a:gd name="connsiteX71" fmla="*/ 217653 w 920749"/>
                                    <a:gd name="connsiteY71" fmla="*/ 924935 h 920749"/>
                                    <a:gd name="connsiteX72" fmla="*/ 489692 w 920749"/>
                                    <a:gd name="connsiteY72" fmla="*/ 924935 h 920749"/>
                                    <a:gd name="connsiteX73" fmla="*/ 489692 w 920749"/>
                                    <a:gd name="connsiteY73" fmla="*/ 870527 h 920749"/>
                                    <a:gd name="connsiteX74" fmla="*/ 435284 w 920749"/>
                                    <a:gd name="connsiteY74" fmla="*/ 870527 h 920749"/>
                                    <a:gd name="connsiteX75" fmla="*/ 435284 w 920749"/>
                                    <a:gd name="connsiteY75" fmla="*/ 816119 h 920749"/>
                                    <a:gd name="connsiteX76" fmla="*/ 380876 w 920749"/>
                                    <a:gd name="connsiteY76" fmla="*/ 816119 h 920749"/>
                                    <a:gd name="connsiteX77" fmla="*/ 380876 w 920749"/>
                                    <a:gd name="connsiteY77" fmla="*/ 652895 h 920749"/>
                                    <a:gd name="connsiteX78" fmla="*/ 435284 w 920749"/>
                                    <a:gd name="connsiteY78" fmla="*/ 652895 h 920749"/>
                                    <a:gd name="connsiteX79" fmla="*/ 435284 w 920749"/>
                                    <a:gd name="connsiteY79" fmla="*/ 707303 h 920749"/>
                                    <a:gd name="connsiteX80" fmla="*/ 489692 w 920749"/>
                                    <a:gd name="connsiteY80" fmla="*/ 707303 h 920749"/>
                                    <a:gd name="connsiteX81" fmla="*/ 489692 w 920749"/>
                                    <a:gd name="connsiteY81" fmla="*/ 761711 h 920749"/>
                                    <a:gd name="connsiteX82" fmla="*/ 544100 w 920749"/>
                                    <a:gd name="connsiteY82" fmla="*/ 761711 h 920749"/>
                                    <a:gd name="connsiteX83" fmla="*/ 544100 w 920749"/>
                                    <a:gd name="connsiteY83" fmla="*/ 707303 h 920749"/>
                                    <a:gd name="connsiteX84" fmla="*/ 707324 w 920749"/>
                                    <a:gd name="connsiteY84" fmla="*/ 707303 h 920749"/>
                                    <a:gd name="connsiteX85" fmla="*/ 707324 w 920749"/>
                                    <a:gd name="connsiteY85" fmla="*/ 761711 h 920749"/>
                                    <a:gd name="connsiteX86" fmla="*/ 761732 w 920749"/>
                                    <a:gd name="connsiteY86" fmla="*/ 761711 h 920749"/>
                                    <a:gd name="connsiteX87" fmla="*/ 761732 w 920749"/>
                                    <a:gd name="connsiteY87" fmla="*/ 707303 h 920749"/>
                                    <a:gd name="connsiteX88" fmla="*/ 816140 w 920749"/>
                                    <a:gd name="connsiteY88" fmla="*/ 707303 h 920749"/>
                                    <a:gd name="connsiteX89" fmla="*/ 816140 w 920749"/>
                                    <a:gd name="connsiteY89" fmla="*/ 652895 h 920749"/>
                                    <a:gd name="connsiteX90" fmla="*/ 761732 w 920749"/>
                                    <a:gd name="connsiteY90" fmla="*/ 652895 h 920749"/>
                                    <a:gd name="connsiteX91" fmla="*/ 761732 w 920749"/>
                                    <a:gd name="connsiteY91" fmla="*/ 544079 h 920749"/>
                                    <a:gd name="connsiteX92" fmla="*/ 707324 w 920749"/>
                                    <a:gd name="connsiteY92" fmla="*/ 544079 h 920749"/>
                                    <a:gd name="connsiteX93" fmla="*/ 707324 w 920749"/>
                                    <a:gd name="connsiteY93" fmla="*/ 489671 h 920749"/>
                                    <a:gd name="connsiteX94" fmla="*/ 924956 w 920749"/>
                                    <a:gd name="connsiteY94" fmla="*/ 489671 h 920749"/>
                                    <a:gd name="connsiteX95" fmla="*/ 435284 w 920749"/>
                                    <a:gd name="connsiteY95" fmla="*/ 435263 h 920749"/>
                                    <a:gd name="connsiteX96" fmla="*/ 380876 w 920749"/>
                                    <a:gd name="connsiteY96" fmla="*/ 435263 h 920749"/>
                                    <a:gd name="connsiteX97" fmla="*/ 380876 w 920749"/>
                                    <a:gd name="connsiteY97" fmla="*/ 380855 h 920749"/>
                                    <a:gd name="connsiteX98" fmla="*/ 435284 w 920749"/>
                                    <a:gd name="connsiteY98" fmla="*/ 380855 h 920749"/>
                                    <a:gd name="connsiteX99" fmla="*/ 435284 w 920749"/>
                                    <a:gd name="connsiteY99" fmla="*/ 435263 h 920749"/>
                                    <a:gd name="connsiteX100" fmla="*/ 652916 w 920749"/>
                                    <a:gd name="connsiteY100" fmla="*/ 652895 h 920749"/>
                                    <a:gd name="connsiteX101" fmla="*/ 489692 w 920749"/>
                                    <a:gd name="connsiteY101" fmla="*/ 652895 h 920749"/>
                                    <a:gd name="connsiteX102" fmla="*/ 489692 w 920749"/>
                                    <a:gd name="connsiteY102" fmla="*/ 489671 h 920749"/>
                                    <a:gd name="connsiteX103" fmla="*/ 652916 w 920749"/>
                                    <a:gd name="connsiteY103" fmla="*/ 489671 h 920749"/>
                                    <a:gd name="connsiteX104" fmla="*/ 652916 w 920749"/>
                                    <a:gd name="connsiteY104" fmla="*/ 652895 h 92074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</a:cxnLst>
                                  <a:rect l="l" t="t" r="r" b="b"/>
                                  <a:pathLst>
                                    <a:path w="920749" h="920749">
                                      <a:moveTo>
                                        <a:pt x="924956" y="489671"/>
                                      </a:moveTo>
                                      <a:lnTo>
                                        <a:pt x="924956" y="435263"/>
                                      </a:lnTo>
                                      <a:lnTo>
                                        <a:pt x="816140" y="435263"/>
                                      </a:lnTo>
                                      <a:lnTo>
                                        <a:pt x="816140" y="380855"/>
                                      </a:lnTo>
                                      <a:lnTo>
                                        <a:pt x="707324" y="380855"/>
                                      </a:lnTo>
                                      <a:lnTo>
                                        <a:pt x="707324" y="435263"/>
                                      </a:lnTo>
                                      <a:lnTo>
                                        <a:pt x="489692" y="435263"/>
                                      </a:lnTo>
                                      <a:lnTo>
                                        <a:pt x="489692" y="380855"/>
                                      </a:lnTo>
                                      <a:lnTo>
                                        <a:pt x="544100" y="380855"/>
                                      </a:lnTo>
                                      <a:lnTo>
                                        <a:pt x="544100" y="326448"/>
                                      </a:lnTo>
                                      <a:lnTo>
                                        <a:pt x="598508" y="326448"/>
                                      </a:lnTo>
                                      <a:lnTo>
                                        <a:pt x="598508" y="272040"/>
                                      </a:lnTo>
                                      <a:lnTo>
                                        <a:pt x="707324" y="272040"/>
                                      </a:lnTo>
                                      <a:lnTo>
                                        <a:pt x="707324" y="326448"/>
                                      </a:lnTo>
                                      <a:lnTo>
                                        <a:pt x="761732" y="326448"/>
                                      </a:lnTo>
                                      <a:lnTo>
                                        <a:pt x="761732" y="163224"/>
                                      </a:lnTo>
                                      <a:lnTo>
                                        <a:pt x="707324" y="163224"/>
                                      </a:lnTo>
                                      <a:lnTo>
                                        <a:pt x="707324" y="108816"/>
                                      </a:lnTo>
                                      <a:lnTo>
                                        <a:pt x="652916" y="108816"/>
                                      </a:lnTo>
                                      <a:lnTo>
                                        <a:pt x="652916" y="163224"/>
                                      </a:lnTo>
                                      <a:lnTo>
                                        <a:pt x="598508" y="163224"/>
                                      </a:lnTo>
                                      <a:lnTo>
                                        <a:pt x="598508" y="108816"/>
                                      </a:lnTo>
                                      <a:lnTo>
                                        <a:pt x="652916" y="108816"/>
                                      </a:lnTo>
                                      <a:lnTo>
                                        <a:pt x="652916" y="54408"/>
                                      </a:lnTo>
                                      <a:lnTo>
                                        <a:pt x="598508" y="54408"/>
                                      </a:lnTo>
                                      <a:lnTo>
                                        <a:pt x="598508" y="0"/>
                                      </a:lnTo>
                                      <a:lnTo>
                                        <a:pt x="544100" y="0"/>
                                      </a:lnTo>
                                      <a:lnTo>
                                        <a:pt x="544100" y="163224"/>
                                      </a:lnTo>
                                      <a:lnTo>
                                        <a:pt x="489692" y="163224"/>
                                      </a:lnTo>
                                      <a:lnTo>
                                        <a:pt x="489692" y="326448"/>
                                      </a:lnTo>
                                      <a:lnTo>
                                        <a:pt x="380876" y="326448"/>
                                      </a:lnTo>
                                      <a:lnTo>
                                        <a:pt x="380876" y="217632"/>
                                      </a:lnTo>
                                      <a:lnTo>
                                        <a:pt x="326448" y="217632"/>
                                      </a:lnTo>
                                      <a:lnTo>
                                        <a:pt x="326448" y="326448"/>
                                      </a:lnTo>
                                      <a:lnTo>
                                        <a:pt x="272040" y="326448"/>
                                      </a:lnTo>
                                      <a:lnTo>
                                        <a:pt x="272040" y="163224"/>
                                      </a:lnTo>
                                      <a:lnTo>
                                        <a:pt x="217632" y="163224"/>
                                      </a:lnTo>
                                      <a:lnTo>
                                        <a:pt x="217632" y="272040"/>
                                      </a:lnTo>
                                      <a:lnTo>
                                        <a:pt x="163224" y="272040"/>
                                      </a:lnTo>
                                      <a:lnTo>
                                        <a:pt x="163224" y="163224"/>
                                      </a:lnTo>
                                      <a:lnTo>
                                        <a:pt x="0" y="163224"/>
                                      </a:lnTo>
                                      <a:lnTo>
                                        <a:pt x="0" y="217632"/>
                                      </a:lnTo>
                                      <a:lnTo>
                                        <a:pt x="54408" y="217632"/>
                                      </a:lnTo>
                                      <a:lnTo>
                                        <a:pt x="54408" y="326448"/>
                                      </a:lnTo>
                                      <a:lnTo>
                                        <a:pt x="108837" y="326448"/>
                                      </a:lnTo>
                                      <a:lnTo>
                                        <a:pt x="108837" y="380855"/>
                                      </a:lnTo>
                                      <a:lnTo>
                                        <a:pt x="163245" y="380855"/>
                                      </a:lnTo>
                                      <a:lnTo>
                                        <a:pt x="163245" y="326448"/>
                                      </a:lnTo>
                                      <a:lnTo>
                                        <a:pt x="217653" y="326448"/>
                                      </a:lnTo>
                                      <a:lnTo>
                                        <a:pt x="217653" y="380855"/>
                                      </a:lnTo>
                                      <a:lnTo>
                                        <a:pt x="163245" y="380855"/>
                                      </a:lnTo>
                                      <a:lnTo>
                                        <a:pt x="163245" y="489671"/>
                                      </a:lnTo>
                                      <a:lnTo>
                                        <a:pt x="217653" y="489671"/>
                                      </a:lnTo>
                                      <a:lnTo>
                                        <a:pt x="217653" y="544079"/>
                                      </a:lnTo>
                                      <a:lnTo>
                                        <a:pt x="272061" y="544079"/>
                                      </a:lnTo>
                                      <a:lnTo>
                                        <a:pt x="272061" y="435263"/>
                                      </a:lnTo>
                                      <a:lnTo>
                                        <a:pt x="326468" y="435263"/>
                                      </a:lnTo>
                                      <a:lnTo>
                                        <a:pt x="326468" y="544079"/>
                                      </a:lnTo>
                                      <a:lnTo>
                                        <a:pt x="380876" y="544079"/>
                                      </a:lnTo>
                                      <a:lnTo>
                                        <a:pt x="380876" y="489671"/>
                                      </a:lnTo>
                                      <a:lnTo>
                                        <a:pt x="435284" y="489671"/>
                                      </a:lnTo>
                                      <a:lnTo>
                                        <a:pt x="435284" y="544079"/>
                                      </a:lnTo>
                                      <a:lnTo>
                                        <a:pt x="380876" y="544079"/>
                                      </a:lnTo>
                                      <a:lnTo>
                                        <a:pt x="380876" y="598487"/>
                                      </a:lnTo>
                                      <a:lnTo>
                                        <a:pt x="326448" y="598487"/>
                                      </a:lnTo>
                                      <a:lnTo>
                                        <a:pt x="326448" y="761711"/>
                                      </a:lnTo>
                                      <a:lnTo>
                                        <a:pt x="217653" y="761711"/>
                                      </a:lnTo>
                                      <a:lnTo>
                                        <a:pt x="217653" y="816119"/>
                                      </a:lnTo>
                                      <a:lnTo>
                                        <a:pt x="326448" y="816119"/>
                                      </a:lnTo>
                                      <a:lnTo>
                                        <a:pt x="326448" y="870527"/>
                                      </a:lnTo>
                                      <a:lnTo>
                                        <a:pt x="217653" y="870527"/>
                                      </a:lnTo>
                                      <a:lnTo>
                                        <a:pt x="217653" y="924935"/>
                                      </a:lnTo>
                                      <a:lnTo>
                                        <a:pt x="489692" y="924935"/>
                                      </a:lnTo>
                                      <a:lnTo>
                                        <a:pt x="489692" y="870527"/>
                                      </a:lnTo>
                                      <a:lnTo>
                                        <a:pt x="435284" y="870527"/>
                                      </a:lnTo>
                                      <a:lnTo>
                                        <a:pt x="435284" y="816119"/>
                                      </a:lnTo>
                                      <a:lnTo>
                                        <a:pt x="380876" y="816119"/>
                                      </a:lnTo>
                                      <a:lnTo>
                                        <a:pt x="380876" y="652895"/>
                                      </a:lnTo>
                                      <a:lnTo>
                                        <a:pt x="435284" y="652895"/>
                                      </a:lnTo>
                                      <a:lnTo>
                                        <a:pt x="435284" y="707303"/>
                                      </a:lnTo>
                                      <a:lnTo>
                                        <a:pt x="489692" y="707303"/>
                                      </a:lnTo>
                                      <a:lnTo>
                                        <a:pt x="489692" y="761711"/>
                                      </a:lnTo>
                                      <a:lnTo>
                                        <a:pt x="544100" y="761711"/>
                                      </a:lnTo>
                                      <a:lnTo>
                                        <a:pt x="544100" y="707303"/>
                                      </a:lnTo>
                                      <a:lnTo>
                                        <a:pt x="707324" y="707303"/>
                                      </a:lnTo>
                                      <a:lnTo>
                                        <a:pt x="707324" y="761711"/>
                                      </a:lnTo>
                                      <a:lnTo>
                                        <a:pt x="761732" y="761711"/>
                                      </a:lnTo>
                                      <a:lnTo>
                                        <a:pt x="761732" y="707303"/>
                                      </a:lnTo>
                                      <a:lnTo>
                                        <a:pt x="816140" y="707303"/>
                                      </a:lnTo>
                                      <a:lnTo>
                                        <a:pt x="816140" y="652895"/>
                                      </a:lnTo>
                                      <a:lnTo>
                                        <a:pt x="761732" y="652895"/>
                                      </a:lnTo>
                                      <a:lnTo>
                                        <a:pt x="761732" y="544079"/>
                                      </a:lnTo>
                                      <a:lnTo>
                                        <a:pt x="707324" y="544079"/>
                                      </a:lnTo>
                                      <a:lnTo>
                                        <a:pt x="707324" y="489671"/>
                                      </a:lnTo>
                                      <a:lnTo>
                                        <a:pt x="924956" y="489671"/>
                                      </a:lnTo>
                                      <a:close/>
                                      <a:moveTo>
                                        <a:pt x="435284" y="435263"/>
                                      </a:moveTo>
                                      <a:lnTo>
                                        <a:pt x="380876" y="435263"/>
                                      </a:lnTo>
                                      <a:lnTo>
                                        <a:pt x="380876" y="380855"/>
                                      </a:lnTo>
                                      <a:lnTo>
                                        <a:pt x="435284" y="380855"/>
                                      </a:lnTo>
                                      <a:lnTo>
                                        <a:pt x="435284" y="435263"/>
                                      </a:lnTo>
                                      <a:close/>
                                      <a:moveTo>
                                        <a:pt x="652916" y="652895"/>
                                      </a:moveTo>
                                      <a:lnTo>
                                        <a:pt x="489692" y="652895"/>
                                      </a:lnTo>
                                      <a:lnTo>
                                        <a:pt x="489692" y="489671"/>
                                      </a:lnTo>
                                      <a:lnTo>
                                        <a:pt x="652916" y="489671"/>
                                      </a:lnTo>
                                      <a:lnTo>
                                        <a:pt x="652916" y="6528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8" name="Freeform: Shape 88">
                                <a:extLst>
                                  <a:ext uri="{FF2B5EF4-FFF2-40B4-BE49-F238E27FC236}">
                                    <a16:creationId xmlns:a16="http://schemas.microsoft.com/office/drawing/2014/main" id="{2D93D639-8477-45F6-8E0B-5582AE11491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157074" y="4433524"/>
                                  <a:ext cx="41852" cy="104630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104630"/>
                                    <a:gd name="connsiteX1" fmla="*/ 54408 w 41852"/>
                                    <a:gd name="connsiteY1" fmla="*/ 0 h 104630"/>
                                    <a:gd name="connsiteX2" fmla="*/ 54408 w 41852"/>
                                    <a:gd name="connsiteY2" fmla="*/ 108816 h 104630"/>
                                    <a:gd name="connsiteX3" fmla="*/ 0 w 41852"/>
                                    <a:gd name="connsiteY3" fmla="*/ 108816 h 1046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104630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108816"/>
                                      </a:lnTo>
                                      <a:lnTo>
                                        <a:pt x="0" y="1088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89" name="Freeform: Shape 89">
                                <a:extLst>
                                  <a:ext uri="{FF2B5EF4-FFF2-40B4-BE49-F238E27FC236}">
                                    <a16:creationId xmlns:a16="http://schemas.microsoft.com/office/drawing/2014/main" id="{A594DBFC-2649-47F5-BD13-03940B63BDC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537928" y="4433524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29 w 41852"/>
                                    <a:gd name="connsiteY1" fmla="*/ 0 h 41852"/>
                                    <a:gd name="connsiteX2" fmla="*/ 54429 w 41852"/>
                                    <a:gd name="connsiteY2" fmla="*/ 54429 h 41852"/>
                                    <a:gd name="connsiteX3" fmla="*/ 0 w 41852"/>
                                    <a:gd name="connsiteY3" fmla="*/ 54429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29" y="0"/>
                                      </a:lnTo>
                                      <a:lnTo>
                                        <a:pt x="54429" y="54429"/>
                                      </a:lnTo>
                                      <a:lnTo>
                                        <a:pt x="0" y="544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0" name="Freeform: Shape 90">
                                <a:extLst>
                                  <a:ext uri="{FF2B5EF4-FFF2-40B4-BE49-F238E27FC236}">
                                    <a16:creationId xmlns:a16="http://schemas.microsoft.com/office/drawing/2014/main" id="{C3D0D064-E612-4C04-A81A-D5B6942AD9F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864372" y="4433524"/>
                                  <a:ext cx="41852" cy="104630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104630"/>
                                    <a:gd name="connsiteX1" fmla="*/ 54408 w 41852"/>
                                    <a:gd name="connsiteY1" fmla="*/ 0 h 104630"/>
                                    <a:gd name="connsiteX2" fmla="*/ 54408 w 41852"/>
                                    <a:gd name="connsiteY2" fmla="*/ 108816 h 104630"/>
                                    <a:gd name="connsiteX3" fmla="*/ 0 w 41852"/>
                                    <a:gd name="connsiteY3" fmla="*/ 108816 h 1046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104630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108816"/>
                                      </a:lnTo>
                                      <a:lnTo>
                                        <a:pt x="0" y="1088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1" name="Freeform: Shape 91">
                                <a:extLst>
                                  <a:ext uri="{FF2B5EF4-FFF2-40B4-BE49-F238E27FC236}">
                                    <a16:creationId xmlns:a16="http://schemas.microsoft.com/office/drawing/2014/main" id="{B68A677D-992F-47EA-8F8B-A049F1EBCC5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558591" y="4433531"/>
                                  <a:ext cx="376667" cy="376663"/>
                                </a:xfrm>
                                <a:custGeom>
                                  <a:avLst/>
                                  <a:gdLst>
                                    <a:gd name="connsiteX0" fmla="*/ 0 w 376670"/>
                                    <a:gd name="connsiteY0" fmla="*/ 0 h 376670"/>
                                    <a:gd name="connsiteX1" fmla="*/ 0 w 376670"/>
                                    <a:gd name="connsiteY1" fmla="*/ 380855 h 376670"/>
                                    <a:gd name="connsiteX2" fmla="*/ 380855 w 376670"/>
                                    <a:gd name="connsiteY2" fmla="*/ 380855 h 376670"/>
                                    <a:gd name="connsiteX3" fmla="*/ 380855 w 376670"/>
                                    <a:gd name="connsiteY3" fmla="*/ 0 h 376670"/>
                                    <a:gd name="connsiteX4" fmla="*/ 0 w 376670"/>
                                    <a:gd name="connsiteY4" fmla="*/ 0 h 376670"/>
                                    <a:gd name="connsiteX5" fmla="*/ 326448 w 376670"/>
                                    <a:gd name="connsiteY5" fmla="*/ 326448 h 376670"/>
                                    <a:gd name="connsiteX6" fmla="*/ 54408 w 376670"/>
                                    <a:gd name="connsiteY6" fmla="*/ 326448 h 376670"/>
                                    <a:gd name="connsiteX7" fmla="*/ 54408 w 376670"/>
                                    <a:gd name="connsiteY7" fmla="*/ 54408 h 376670"/>
                                    <a:gd name="connsiteX8" fmla="*/ 326448 w 376670"/>
                                    <a:gd name="connsiteY8" fmla="*/ 54408 h 376670"/>
                                    <a:gd name="connsiteX9" fmla="*/ 326448 w 376670"/>
                                    <a:gd name="connsiteY9" fmla="*/ 326448 h 37667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376670" h="376670">
                                      <a:moveTo>
                                        <a:pt x="0" y="0"/>
                                      </a:moveTo>
                                      <a:lnTo>
                                        <a:pt x="0" y="380855"/>
                                      </a:lnTo>
                                      <a:lnTo>
                                        <a:pt x="380855" y="380855"/>
                                      </a:lnTo>
                                      <a:lnTo>
                                        <a:pt x="38085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326448" y="326448"/>
                                      </a:moveTo>
                                      <a:lnTo>
                                        <a:pt x="54408" y="326448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326448" y="54408"/>
                                      </a:lnTo>
                                      <a:lnTo>
                                        <a:pt x="326448" y="3264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2" name="Freeform: Shape 92">
                                <a:extLst>
                                  <a:ext uri="{FF2B5EF4-FFF2-40B4-BE49-F238E27FC236}">
                                    <a16:creationId xmlns:a16="http://schemas.microsoft.com/office/drawing/2014/main" id="{9145E31F-AD93-478B-A02D-1859288E3DA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93851" y="4487939"/>
                                  <a:ext cx="146481" cy="209258"/>
                                </a:xfrm>
                                <a:custGeom>
                                  <a:avLst/>
                                  <a:gdLst>
                                    <a:gd name="connsiteX0" fmla="*/ 0 w 146482"/>
                                    <a:gd name="connsiteY0" fmla="*/ 0 h 209261"/>
                                    <a:gd name="connsiteX1" fmla="*/ 108816 w 146482"/>
                                    <a:gd name="connsiteY1" fmla="*/ 0 h 209261"/>
                                    <a:gd name="connsiteX2" fmla="*/ 108816 w 146482"/>
                                    <a:gd name="connsiteY2" fmla="*/ 108816 h 209261"/>
                                    <a:gd name="connsiteX3" fmla="*/ 163224 w 146482"/>
                                    <a:gd name="connsiteY3" fmla="*/ 108816 h 209261"/>
                                    <a:gd name="connsiteX4" fmla="*/ 163224 w 146482"/>
                                    <a:gd name="connsiteY4" fmla="*/ 163224 h 209261"/>
                                    <a:gd name="connsiteX5" fmla="*/ 108816 w 146482"/>
                                    <a:gd name="connsiteY5" fmla="*/ 163224 h 209261"/>
                                    <a:gd name="connsiteX6" fmla="*/ 108816 w 146482"/>
                                    <a:gd name="connsiteY6" fmla="*/ 217632 h 209261"/>
                                    <a:gd name="connsiteX7" fmla="*/ 54408 w 146482"/>
                                    <a:gd name="connsiteY7" fmla="*/ 217632 h 209261"/>
                                    <a:gd name="connsiteX8" fmla="*/ 54408 w 146482"/>
                                    <a:gd name="connsiteY8" fmla="*/ 54408 h 209261"/>
                                    <a:gd name="connsiteX9" fmla="*/ 0 w 146482"/>
                                    <a:gd name="connsiteY9" fmla="*/ 54408 h 20926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46482" h="209261">
                                      <a:moveTo>
                                        <a:pt x="0" y="0"/>
                                      </a:moveTo>
                                      <a:lnTo>
                                        <a:pt x="108816" y="0"/>
                                      </a:lnTo>
                                      <a:lnTo>
                                        <a:pt x="108816" y="108816"/>
                                      </a:lnTo>
                                      <a:lnTo>
                                        <a:pt x="163224" y="108816"/>
                                      </a:lnTo>
                                      <a:lnTo>
                                        <a:pt x="163224" y="163224"/>
                                      </a:lnTo>
                                      <a:lnTo>
                                        <a:pt x="108816" y="163224"/>
                                      </a:lnTo>
                                      <a:lnTo>
                                        <a:pt x="108816" y="217632"/>
                                      </a:lnTo>
                                      <a:lnTo>
                                        <a:pt x="54408" y="217632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3" name="Freeform: Shape 93">
                                <a:extLst>
                                  <a:ext uri="{FF2B5EF4-FFF2-40B4-BE49-F238E27FC236}">
                                    <a16:creationId xmlns:a16="http://schemas.microsoft.com/office/drawing/2014/main" id="{4D33CB2A-8429-4374-A684-F7625231786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67406" y="4542353"/>
                                  <a:ext cx="146481" cy="146480"/>
                                </a:xfrm>
                                <a:custGeom>
                                  <a:avLst/>
                                  <a:gdLst>
                                    <a:gd name="connsiteX0" fmla="*/ 0 w 146482"/>
                                    <a:gd name="connsiteY0" fmla="*/ 0 h 146482"/>
                                    <a:gd name="connsiteX1" fmla="*/ 163224 w 146482"/>
                                    <a:gd name="connsiteY1" fmla="*/ 0 h 146482"/>
                                    <a:gd name="connsiteX2" fmla="*/ 163224 w 146482"/>
                                    <a:gd name="connsiteY2" fmla="*/ 163224 h 146482"/>
                                    <a:gd name="connsiteX3" fmla="*/ 0 w 146482"/>
                                    <a:gd name="connsiteY3" fmla="*/ 163224 h 14648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46482" h="146482">
                                      <a:moveTo>
                                        <a:pt x="0" y="0"/>
                                      </a:moveTo>
                                      <a:lnTo>
                                        <a:pt x="163224" y="0"/>
                                      </a:lnTo>
                                      <a:lnTo>
                                        <a:pt x="163224" y="163224"/>
                                      </a:lnTo>
                                      <a:lnTo>
                                        <a:pt x="0" y="1632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4" name="Freeform: Shape 94">
                                <a:extLst>
                                  <a:ext uri="{FF2B5EF4-FFF2-40B4-BE49-F238E27FC236}">
                                    <a16:creationId xmlns:a16="http://schemas.microsoft.com/office/drawing/2014/main" id="{7E3F3D7C-70A0-437D-944A-269E84AF473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11481" y="4542361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5" name="Freeform: Shape 95">
                                <a:extLst>
                                  <a:ext uri="{FF2B5EF4-FFF2-40B4-BE49-F238E27FC236}">
                                    <a16:creationId xmlns:a16="http://schemas.microsoft.com/office/drawing/2014/main" id="{8AEFB795-C569-4F48-808F-DF3030FCCCF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864373" y="4596779"/>
                                  <a:ext cx="41852" cy="209259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209261"/>
                                    <a:gd name="connsiteX1" fmla="*/ 54408 w 41852"/>
                                    <a:gd name="connsiteY1" fmla="*/ 0 h 209261"/>
                                    <a:gd name="connsiteX2" fmla="*/ 54408 w 41852"/>
                                    <a:gd name="connsiteY2" fmla="*/ 217632 h 209261"/>
                                    <a:gd name="connsiteX3" fmla="*/ 0 w 41852"/>
                                    <a:gd name="connsiteY3" fmla="*/ 217632 h 20926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209261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217632"/>
                                      </a:lnTo>
                                      <a:lnTo>
                                        <a:pt x="0" y="2176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6" name="Freeform: Shape 96">
                                <a:extLst>
                                  <a:ext uri="{FF2B5EF4-FFF2-40B4-BE49-F238E27FC236}">
                                    <a16:creationId xmlns:a16="http://schemas.microsoft.com/office/drawing/2014/main" id="{523FDC7E-1C60-49B3-8B1E-F7D92BED0E5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429114" y="4651186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29 w 41852"/>
                                    <a:gd name="connsiteY1" fmla="*/ 0 h 41852"/>
                                    <a:gd name="connsiteX2" fmla="*/ 54429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29" y="0"/>
                                      </a:lnTo>
                                      <a:lnTo>
                                        <a:pt x="54429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7" name="Freeform: Shape 97">
                                <a:extLst>
                                  <a:ext uri="{FF2B5EF4-FFF2-40B4-BE49-F238E27FC236}">
                                    <a16:creationId xmlns:a16="http://schemas.microsoft.com/office/drawing/2014/main" id="{CFB3755F-58B9-4735-96F7-012DD7C7F5B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537930" y="4651186"/>
                                  <a:ext cx="209260" cy="146481"/>
                                </a:xfrm>
                                <a:custGeom>
                                  <a:avLst/>
                                  <a:gdLst>
                                    <a:gd name="connsiteX0" fmla="*/ 0 w 209261"/>
                                    <a:gd name="connsiteY0" fmla="*/ 0 h 146482"/>
                                    <a:gd name="connsiteX1" fmla="*/ 108816 w 209261"/>
                                    <a:gd name="connsiteY1" fmla="*/ 0 h 146482"/>
                                    <a:gd name="connsiteX2" fmla="*/ 108816 w 209261"/>
                                    <a:gd name="connsiteY2" fmla="*/ 54408 h 146482"/>
                                    <a:gd name="connsiteX3" fmla="*/ 217632 w 209261"/>
                                    <a:gd name="connsiteY3" fmla="*/ 54408 h 146482"/>
                                    <a:gd name="connsiteX4" fmla="*/ 217632 w 209261"/>
                                    <a:gd name="connsiteY4" fmla="*/ 163224 h 146482"/>
                                    <a:gd name="connsiteX5" fmla="*/ 163224 w 209261"/>
                                    <a:gd name="connsiteY5" fmla="*/ 163224 h 146482"/>
                                    <a:gd name="connsiteX6" fmla="*/ 163224 w 209261"/>
                                    <a:gd name="connsiteY6" fmla="*/ 108816 h 146482"/>
                                    <a:gd name="connsiteX7" fmla="*/ 54408 w 209261"/>
                                    <a:gd name="connsiteY7" fmla="*/ 108816 h 146482"/>
                                    <a:gd name="connsiteX8" fmla="*/ 54408 w 209261"/>
                                    <a:gd name="connsiteY8" fmla="*/ 163224 h 146482"/>
                                    <a:gd name="connsiteX9" fmla="*/ 0 w 209261"/>
                                    <a:gd name="connsiteY9" fmla="*/ 163224 h 14648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209261" h="146482">
                                      <a:moveTo>
                                        <a:pt x="0" y="0"/>
                                      </a:moveTo>
                                      <a:lnTo>
                                        <a:pt x="108816" y="0"/>
                                      </a:lnTo>
                                      <a:lnTo>
                                        <a:pt x="108816" y="54408"/>
                                      </a:lnTo>
                                      <a:lnTo>
                                        <a:pt x="217632" y="54408"/>
                                      </a:lnTo>
                                      <a:lnTo>
                                        <a:pt x="217632" y="163224"/>
                                      </a:lnTo>
                                      <a:lnTo>
                                        <a:pt x="163224" y="163224"/>
                                      </a:lnTo>
                                      <a:lnTo>
                                        <a:pt x="163224" y="108816"/>
                                      </a:lnTo>
                                      <a:lnTo>
                                        <a:pt x="54408" y="108816"/>
                                      </a:lnTo>
                                      <a:lnTo>
                                        <a:pt x="54408" y="163224"/>
                                      </a:lnTo>
                                      <a:lnTo>
                                        <a:pt x="0" y="1632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8" name="Freeform: Shape 98">
                                <a:extLst>
                                  <a:ext uri="{FF2B5EF4-FFF2-40B4-BE49-F238E27FC236}">
                                    <a16:creationId xmlns:a16="http://schemas.microsoft.com/office/drawing/2014/main" id="{6302A2D1-AEE1-4D81-B345-99EA419A888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755557" y="4651185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9" name="Freeform: Shape 99">
                                <a:extLst>
                                  <a:ext uri="{FF2B5EF4-FFF2-40B4-BE49-F238E27FC236}">
                                    <a16:creationId xmlns:a16="http://schemas.microsoft.com/office/drawing/2014/main" id="{3C207A9F-4850-43C5-9B37-FA9D804AAB3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157071" y="4705605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29 h 41852"/>
                                    <a:gd name="connsiteX3" fmla="*/ 0 w 41852"/>
                                    <a:gd name="connsiteY3" fmla="*/ 54429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29"/>
                                      </a:lnTo>
                                      <a:lnTo>
                                        <a:pt x="0" y="544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100" name="Freeform: Shape 100">
                                <a:extLst>
                                  <a:ext uri="{FF2B5EF4-FFF2-40B4-BE49-F238E27FC236}">
                                    <a16:creationId xmlns:a16="http://schemas.microsoft.com/office/drawing/2014/main" id="{1618DD9A-6858-448A-96B3-338A09CAA98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048277" y="4760053"/>
                                  <a:ext cx="41852" cy="41852"/>
                                </a:xfrm>
                                <a:custGeom>
                                  <a:avLst/>
                                  <a:gdLst>
                                    <a:gd name="connsiteX0" fmla="*/ 0 w 41852"/>
                                    <a:gd name="connsiteY0" fmla="*/ 0 h 41852"/>
                                    <a:gd name="connsiteX1" fmla="*/ 54408 w 41852"/>
                                    <a:gd name="connsiteY1" fmla="*/ 0 h 41852"/>
                                    <a:gd name="connsiteX2" fmla="*/ 54408 w 41852"/>
                                    <a:gd name="connsiteY2" fmla="*/ 54408 h 41852"/>
                                    <a:gd name="connsiteX3" fmla="*/ 0 w 41852"/>
                                    <a:gd name="connsiteY3" fmla="*/ 54408 h 4185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1852" h="41852">
                                      <a:moveTo>
                                        <a:pt x="0" y="0"/>
                                      </a:moveTo>
                                      <a:lnTo>
                                        <a:pt x="54408" y="0"/>
                                      </a:lnTo>
                                      <a:lnTo>
                                        <a:pt x="54408" y="54408"/>
                                      </a:lnTo>
                                      <a:lnTo>
                                        <a:pt x="0" y="544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 w="20808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DEEB7F" id="Group 2" o:spid="_x0000_s1026" alt="Mockup QR Code" style="width:83.5pt;height:83.5pt;mso-position-horizontal-relative:char;mso-position-vertical-relative:line" coordorigin="5585,34541" coordsize="13560,13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">
                      <v:shape id="Freeform: Shape 55" o:spid="_x0000_s1027" style="position:absolute;left:9938;top:34541;width:1046;height:419;visibility:visible;mso-wrap-style:square;v-text-anchor:middle" coordsize="104630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" path="m,l108816,r,54408l,54408,,xe" fillcolor="black [3213]" stroked="f" strokeweight=".578mm">
                        <v:stroke joinstyle="miter"/>
                        <v:path arrowok="t" o:connecttype="custom" o:connectlocs="0,0;108817,0;108817,54408;0,54408" o:connectangles="0,0,0,0"/>
                      </v:shape>
                      <v:shape id="Freeform: Shape 56" o:spid="_x0000_s1028" style="position:absolute;left:12114;top:34541;width:1465;height:1047;visibility:visible;mso-wrap-style:square;v-text-anchor:middle" coordsize="146482,10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" path="m,l54408,r,54408l163224,54408r,54408l,108816,,xe" fillcolor="black [3213]" stroked="f" strokeweight=".578mm">
                        <v:stroke joinstyle="miter"/>
                        <v:path arrowok="t" o:connecttype="custom" o:connectlocs="0,0;54408,0;54408,54408;163223,54408;163223,108816;0,108816" o:connectangles="0,0,0,0,0,0"/>
                      </v:shape>
                      <v:shape id="Freeform: Shape 57" o:spid="_x0000_s1029" style="position:absolute;left:9938;top:34541;width:4813;height:5860;visibility:visible;mso-wrap-style:square;v-text-anchor:middle" coordsize="481300,585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" path="m435263,r54408,l489671,598487r-54408,l435263,489671r-54408,l380855,544079r-54428,l326427,489671r-54387,l272040,435263r-54408,l217632,272040r-54408,l163224,163224,,163224,,108816r108816,l108816,54408r54408,l163224,108816r54408,l217632,163224r163223,l380855,217632r-108815,l272040,380855r54387,l326427,326448r54428,l380855,435263r54408,l435263,272040r-54408,l380855,217632r54408,l435263,xe" fillcolor="black [3213]" stroked="f" strokeweight=".578mm">
                        <v:stroke joinstyle="miter"/>
                        <v:path arrowok="t" o:connecttype="custom" o:connectlocs="435261,0;489669,0;489669,598476;435261,598476;435261,489662;380853,489662;380853,544069;326426,544069;326426,489662;272039,489662;272039,435255;217631,435255;217631,272035;163223,272035;163223,163221;0,163221;0,108814;108816,108814;108816,54407;163223,54407;163223,108814;217631,108814;217631,163221;380853,163221;380853,217628;272039,217628;272039,380848;326426,380848;326426,326442;380853,326442;380853,435255;435261,435255;435261,272035;380853,272035;380853,217628;435261,217628" o:connectangles="0,0,0,0,0,0,0,0,0,0,0,0,0,0,0,0,0,0,0,0,0,0,0,0,0,0,0,0,0,0,0,0,0,0,0,0"/>
                      </v:shape>
                      <v:shape id="Freeform: Shape 58" o:spid="_x0000_s1030" style="position:absolute;left:5585;top:34541;width:3767;height:3767;visibility:visible;mso-wrap-style:square;v-text-anchor:middle" coordsize="376670,37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" path="m,l,380855r380855,l380855,,,xm326448,326448r-272040,l54408,54408r272040,l326448,326448xe" fillcolor="black [3213]" stroked="f" strokeweight=".578mm">
                        <v:stroke joinstyle="miter"/>
                        <v:path arrowok="t" o:connecttype="custom" o:connectlocs="0,0;0,380848;380852,380848;380852,0;0,0;326445,326442;54408,326442;54408,54407;326445,54407;326445,326442" o:connectangles="0,0,0,0,0,0,0,0,0,0"/>
                      </v:shape>
                      <v:shape id="Freeform: Shape 59" o:spid="_x0000_s1031" style="position:absolute;left:15379;top:34541;width:3766;height:3767;visibility:visible;mso-wrap-style:square;v-text-anchor:middle" coordsize="376670,37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" path="m,l,380855r380855,l380855,,,xm326448,326448r-272040,l54408,54408r272040,l326448,326448xe" fillcolor="black [3213]" stroked="f" strokeweight=".578mm">
                        <v:stroke joinstyle="miter"/>
                        <v:path arrowok="t" o:connecttype="custom" o:connectlocs="0,0;0,380848;380852,380848;380852,0;0,0;326445,326442;54408,326442;54408,54407;326445,54407;326445,326442" o:connectangles="0,0,0,0,0,0,0,0,0,0"/>
                      </v:shape>
                      <v:shape id="Freeform: Shape 60" o:spid="_x0000_s1032" style="position:absolute;left:6674;top:35630;width:1464;height:1464;visibility:visible;mso-wrap-style:square;v-text-anchor:middle" coordsize="146482,1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" path="m,l163224,r,163224l,163224,,xe" fillcolor="black [3213]" stroked="f" strokeweight=".578mm">
                        <v:stroke joinstyle="miter"/>
                        <v:path arrowok="t" o:connecttype="custom" o:connectlocs="0,0;163223,0;163223,163222;0,163222" o:connectangles="0,0,0,0"/>
                      </v:shape>
                      <v:shape id="Freeform: Shape 61" o:spid="_x0000_s1033" style="position:absolute;left:16467;top:35630;width:1465;height:1464;visibility:visible;mso-wrap-style:square;v-text-anchor:middle" coordsize="146482,1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" path="m,l163224,r,163224l,163224,,xe" fillcolor="black [3213]" stroked="f" strokeweight=".578mm">
                        <v:stroke joinstyle="miter"/>
                        <v:path arrowok="t" o:connecttype="custom" o:connectlocs="0,0;163223,0;163223,163222;0,163222" o:connectangles="0,0,0,0"/>
                      </v:shape>
                      <v:shape id="Freeform: Shape 62" o:spid="_x0000_s1034" style="position:absolute;left:9938;top:36718;width:1046;height:1046;visibility:visible;mso-wrap-style:square;v-text-anchor:middle" coordsize="104630,10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" path="m,l108816,r,108816l54408,108816r,-54408l,54408,,xe" fillcolor="black [3213]" stroked="f" strokeweight=".578mm">
                        <v:stroke joinstyle="miter"/>
                        <v:path arrowok="t" o:connecttype="custom" o:connectlocs="0,0;108817,0;108817,108816;54409,108816;54409,54408;0,54408" o:connectangles="0,0,0,0,0,0"/>
                      </v:shape>
                      <v:shape id="Freeform: Shape 63" o:spid="_x0000_s1035" style="position:absolute;left:9938;top:37806;width:2720;height:2720;visibility:visible;mso-wrap-style:square;v-text-anchor:middle" coordsize="272039,272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" path="m,l54408,r,54408l108816,54408,108816,r54408,l163224,108816r54408,l217632,163224r54408,l272040,217632r-54408,l217632,272040r-54408,l163224,163224r-54408,l108816,108816,,108816,,xe" fillcolor="black [3213]" stroked="f" strokeweight=".578mm">
                        <v:stroke joinstyle="miter"/>
                        <v:path arrowok="t" o:connecttype="custom" o:connectlocs="0,0;54408,0;54408,54407;108816,54407;108816,0;163223,0;163223,108814;217631,108814;217631,163222;272039,163222;272039,217629;217631,217629;217631,272036;163223,272036;163223,163222;108816,163222;108816,108814;0,108814" o:connectangles="0,0,0,0,0,0,0,0,0,0,0,0,0,0,0,0,0,0"/>
                      </v:shape>
                      <v:shape id="Freeform: Shape 64" o:spid="_x0000_s1036" style="position:absolute;left:8306;top:38894;width:1046;height:419;visibility:visible;mso-wrap-style:square;v-text-anchor:middle" coordsize="104630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" path="m,l108816,r,54408l,54408,,xe" fillcolor="black [3213]" stroked="f" strokeweight=".578mm">
                        <v:stroke joinstyle="miter"/>
                        <v:path arrowok="t" o:connecttype="custom" o:connectlocs="0,0;108817,0;108817,54408;0,54408" o:connectangles="0,0,0,0"/>
                      </v:shape>
                      <v:shape id="Freeform: Shape 65" o:spid="_x0000_s1037" style="position:absolute;left:16467;top:38894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reeform: Shape 66" o:spid="_x0000_s1038" style="position:absolute;left:17555;top:38894;width:1465;height:2720;visibility:visible;mso-wrap-style:square;v-text-anchor:middle" coordsize="146482,272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" path="m,l54408,r,108816l163224,108816r,163224l54408,272040r,-108816l,163224,,xe" fillcolor="black [3213]" stroked="f" strokeweight=".578mm">
                        <v:stroke joinstyle="miter"/>
                        <v:path arrowok="t" o:connecttype="custom" o:connectlocs="0,0;54408,0;54408,108814;163223,108814;163223,272036;54408,272036;54408,163222;0,163222" o:connectangles="0,0,0,0,0,0,0,0"/>
                      </v:shape>
                      <v:shape id="Freeform: Shape 67" o:spid="_x0000_s1039" style="position:absolute;left:18643;top:38894;width:419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reeform: Shape 68" o:spid="_x0000_s1040" style="position:absolute;left:6130;top:39438;width:1046;height:419;visibility:visible;mso-wrap-style:square;v-text-anchor:middle" coordsize="104630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" path="m,l108816,r,54408l,54408,,xe" fillcolor="black [3213]" stroked="f" strokeweight=".578mm">
                        <v:stroke joinstyle="miter"/>
                        <v:path arrowok="t" o:connecttype="custom" o:connectlocs="0,0;108817,0;108817,54408;0,54408" o:connectangles="0,0,0,0"/>
                      </v:shape>
                      <v:shape id="Freeform: Shape 69" o:spid="_x0000_s1041" style="position:absolute;left:7762;top:39438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reeform: Shape 70" o:spid="_x0000_s1042" style="position:absolute;left:5585;top:39982;width:419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reeform: Shape 71" o:spid="_x0000_s1043" style="position:absolute;left:8850;top:39982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reeform: Shape 72" o:spid="_x0000_s1044" style="position:absolute;left:6130;top:40526;width:1464;height:1465;visibility:visible;mso-wrap-style:square;v-text-anchor:middle" coordsize="146482,1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" path="m54408,l163224,r,108816l108816,108816r,54408l54408,163224r,-54408l,108816,,54408r54408,l54408,xe" fillcolor="black [3213]" stroked="f" strokeweight=".578mm">
                        <v:stroke joinstyle="miter"/>
                        <v:path arrowok="t" o:connecttype="custom" o:connectlocs="54408,0;163223,0;163223,108815;108815,108815;108815,163222;54408,163222;54408,108815;0,108815;0,54407;54408,54407" o:connectangles="0,0,0,0,0,0,0,0,0,0"/>
                      </v:shape>
                      <v:shape id="Freeform: Shape 73" o:spid="_x0000_s1045" style="position:absolute;left:8306;top:40526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reeform: Shape 74" o:spid="_x0000_s1046" style="position:absolute;left:13747;top:40526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reeform: Shape 75" o:spid="_x0000_s1047" style="position:absolute;left:8850;top:41070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reeform: Shape 76" o:spid="_x0000_s1048" style="position:absolute;left:5585;top:41614;width:419;height:2093;visibility:visible;mso-wrap-style:square;v-text-anchor:middle" coordsize="41852,209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" path="m,l54408,r,217632l,217632,,xe" fillcolor="black [3213]" stroked="f" strokeweight=".578mm">
                        <v:stroke joinstyle="miter"/>
                        <v:path arrowok="t" o:connecttype="custom" o:connectlocs="0,0;54408,0;54408,217629;0,217629" o:connectangles="0,0,0,0"/>
                      </v:shape>
                      <v:shape id="Freeform: Shape 77" o:spid="_x0000_s1049" style="position:absolute;left:7762;top:41614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" path="m,l54408,r,54429l,54429,,xe" fillcolor="black [3213]" stroked="f" strokeweight=".578mm">
                        <v:stroke joinstyle="miter"/>
                        <v:path arrowok="t" o:connecttype="custom" o:connectlocs="0,0;54408,0;54408,54429;0,54429" o:connectangles="0,0,0,0"/>
                      </v:shape>
                      <v:shape id="Freeform: Shape 78" o:spid="_x0000_s1050" style="position:absolute;left:7218;top:42158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reeform: Shape 79" o:spid="_x0000_s1051" style="position:absolute;left:8850;top:42158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reeform: Shape 80" o:spid="_x0000_s1052" style="position:absolute;left:9938;top:42158;width:1046;height:2093;visibility:visible;mso-wrap-style:square;v-text-anchor:middle" coordsize="104630,209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" path="m,l54408,r,54408l108816,54408r,108816l54408,163224r,54408l,217632,,xe" fillcolor="black [3213]" stroked="f" strokeweight=".578mm">
                        <v:stroke joinstyle="miter"/>
                        <v:path arrowok="t" o:connecttype="custom" o:connectlocs="0,0;54409,0;54409,54407;108817,54407;108817,163222;54409,163222;54409,217629;0,217629" o:connectangles="0,0,0,0,0,0,0,0"/>
                      </v:shape>
                      <v:shape id="Freeform: Shape 81" o:spid="_x0000_s1053" style="position:absolute;left:15923;top:42158;width:1046;height:419;visibility:visible;mso-wrap-style:square;v-text-anchor:middle" coordsize="104630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" path="m,l108795,r,54408l,54408,,xe" fillcolor="black [3213]" stroked="f" strokeweight=".578mm">
                        <v:stroke joinstyle="miter"/>
                        <v:path arrowok="t" o:connecttype="custom" o:connectlocs="0,0;108796,0;108796,54408;0,54408" o:connectangles="0,0,0,0"/>
                      </v:shape>
                      <v:shape id="Freeform: Shape 82" o:spid="_x0000_s1054" style="position:absolute;left:18099;top:42158;width:1046;height:419;visibility:visible;mso-wrap-style:square;v-text-anchor:middle" coordsize="104630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" path="m,l108816,r,54408l,54408,,xe" fillcolor="black [3213]" stroked="f" strokeweight=".578mm">
                        <v:stroke joinstyle="miter"/>
                        <v:path arrowok="t" o:connecttype="custom" o:connectlocs="0,0;108817,0;108817,54408;0,54408" o:connectangles="0,0,0,0"/>
                      </v:shape>
                      <v:shape id="Freeform: Shape 83" o:spid="_x0000_s1055" style="position:absolute;left:7762;top:42703;width:418;height:418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reeform: Shape 84" o:spid="_x0000_s1056" style="position:absolute;left:6674;top:43247;width:418;height:418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" path="m,l54408,r,54429l,54429,,xe" fillcolor="black [3213]" stroked="f" strokeweight=".578mm">
                        <v:stroke joinstyle="miter"/>
                        <v:path arrowok="t" o:connecttype="custom" o:connectlocs="0,0;54408,0;54408,54429;0,54429" o:connectangles="0,0,0,0"/>
                      </v:shape>
                      <v:shape id="Freeform: Shape 85" o:spid="_x0000_s1057" style="position:absolute;left:8306;top:43247;width:1046;height:418;visibility:visible;mso-wrap-style:square;v-text-anchor:middle" coordsize="104630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" path="m,l108816,r,54429l,54429,,xe" fillcolor="black [3213]" stroked="f" strokeweight=".578mm">
                        <v:stroke joinstyle="miter"/>
                        <v:path arrowok="t" o:connecttype="custom" o:connectlocs="0,0;108817,0;108817,54429;0,54429" o:connectangles="0,0,0,0"/>
                      </v:shape>
                      <v:shape id="Freeform: Shape 86" o:spid="_x0000_s1058" style="position:absolute;left:11026;top:43791;width:419;height:418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reeform: Shape 87" o:spid="_x0000_s1059" style="position:absolute;left:9938;top:38894;width:9207;height:9207;visibility:visible;mso-wrap-style:square;v-text-anchor:middle" coordsize="920749,920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" path="m924956,489671r,-54408l816140,435263r,-54408l707324,380855r,54408l489692,435263r,-54408l544100,380855r,-54407l598508,326448r,-54408l707324,272040r,54408l761732,326448r,-163224l707324,163224r,-54408l652916,108816r,54408l598508,163224r,-54408l652916,108816r,-54408l598508,54408,598508,,544100,r,163224l489692,163224r,163224l380876,326448r,-108816l326448,217632r,108816l272040,326448r,-163224l217632,163224r,108816l163224,272040r,-108816l,163224r,54408l54408,217632r,108816l108837,326448r,54407l163245,380855r,-54407l217653,326448r,54407l163245,380855r,108816l217653,489671r,54408l272061,544079r,-108816l326468,435263r,108816l380876,544079r,-54408l435284,489671r,54408l380876,544079r,54408l326448,598487r,163224l217653,761711r,54408l326448,816119r,54408l217653,870527r,54408l489692,924935r,-54408l435284,870527r,-54408l380876,816119r,-163224l435284,652895r,54408l489692,707303r,54408l544100,761711r,-54408l707324,707303r,54408l761732,761711r,-54408l816140,707303r,-54408l761732,652895r,-108816l707324,544079r,-54408l924956,489671xm435284,435263r-54408,l380876,380855r54408,l435284,435263xm652916,652895r-163224,l489692,489671r163224,l652916,652895xe" fillcolor="black [3213]" stroked="f" strokeweight=".578mm">
                        <v:stroke joinstyle="miter"/>
                        <v:path arrowok="t" o:connecttype="custom" o:connectlocs="924949,489662;924949,435255;816134,435255;816134,380848;707319,380848;707319,435255;489688,435255;489688,380848;544096,380848;544096,326442;598503,326442;598503,272035;707319,272035;707319,326442;761726,326442;761726,163221;707319,163221;707319,108814;652911,108814;652911,163221;598503,163221;598503,108814;652911,108814;652911,54407;598503,54407;598503,0;544096,0;544096,163221;489688,163221;489688,326442;380873,326442;380873,217628;326446,217628;326446,326442;272038,326442;272038,163221;217630,163221;217630,272035;163223,272035;163223,163221;0,163221;0,217628;54408,217628;54408,326442;108836,326442;108836,380848;163244,380848;163244,326442;217651,326442;217651,380848;163244,380848;163244,489662;217651,489662;217651,544069;272059,544069;272059,435255;326466,435255;326466,544069;380873,544069;380873,489662;435281,489662;435281,544069;380873,544069;380873,598476;326446,598476;326446,761697;217651,761697;217651,816104;326446,816104;326446,870511;217651,870511;217651,924918;489688,924918;489688,870511;435281,870511;435281,816104;380873,816104;380873,652883;435281,652883;435281,707290;489688,707290;489688,761697;544096,761697;544096,707290;707319,707290;707319,761697;761726,761697;761726,707290;816134,707290;816134,652883;761726,652883;761726,544069;707319,544069;707319,489662;924949,489662;435281,435255;380873,435255;380873,380848;435281,380848;435281,435255;652911,652883;489688,652883;489688,489662;652911,489662;652911,652883" o:connectangles="0,0,0,0,0,0,0,0,0,0,0,0,0,0,0,0,0,0,0,0,0,0,0,0,0,0,0,0,0,0,0,0,0,0,0,0,0,0,0,0,0,0,0,0,0,0,0,0,0,0,0,0,0,0,0,0,0,0,0,0,0,0,0,0,0,0,0,0,0,0,0,0,0,0,0,0,0,0,0,0,0,0,0,0,0,0,0,0,0,0,0,0,0,0,0,0,0,0,0,0,0,0,0,0,0"/>
                      </v:shape>
                      <v:shape id="Freeform: Shape 88" o:spid="_x0000_s1060" style="position:absolute;left:11570;top:44335;width:419;height:1046;visibility:visible;mso-wrap-style:square;v-text-anchor:middle" coordsize="41852,10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" path="m,l54408,r,108816l,108816,,xe" fillcolor="black [3213]" stroked="f" strokeweight=".578mm">
                        <v:stroke joinstyle="miter"/>
                        <v:path arrowok="t" o:connecttype="custom" o:connectlocs="0,0;54408,0;54408,108816;0,108816" o:connectangles="0,0,0,0"/>
                      </v:shape>
                      <v:shape id="Freeform: Shape 89" o:spid="_x0000_s1061" style="position:absolute;left:15379;top:44335;width:418;height:418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" path="m,l54429,r,54429l,54429,,xe" fillcolor="black [3213]" stroked="f" strokeweight=".578mm">
                        <v:stroke joinstyle="miter"/>
                        <v:path arrowok="t" o:connecttype="custom" o:connectlocs="0,0;54429,0;54429,54429;0,54429" o:connectangles="0,0,0,0"/>
                      </v:shape>
                      <v:shape id="Freeform: Shape 90" o:spid="_x0000_s1062" style="position:absolute;left:18643;top:44335;width:419;height:1046;visibility:visible;mso-wrap-style:square;v-text-anchor:middle" coordsize="41852,104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" path="m,l54408,r,108816l,108816,,xe" fillcolor="black [3213]" stroked="f" strokeweight=".578mm">
                        <v:stroke joinstyle="miter"/>
                        <v:path arrowok="t" o:connecttype="custom" o:connectlocs="0,0;54408,0;54408,108816;0,108816" o:connectangles="0,0,0,0"/>
                      </v:shape>
                      <v:shape id="Freeform: Shape 91" o:spid="_x0000_s1063" style="position:absolute;left:5585;top:44335;width:3767;height:3766;visibility:visible;mso-wrap-style:square;v-text-anchor:middle" coordsize="376670,37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" path="m,l,380855r380855,l380855,,,xm326448,326448r-272040,l54408,54408r272040,l326448,326448xe" fillcolor="black [3213]" stroked="f" strokeweight=".578mm">
                        <v:stroke joinstyle="miter"/>
                        <v:path arrowok="t" o:connecttype="custom" o:connectlocs="0,0;0,380848;380852,380848;380852,0;0,0;326445,326442;54408,326442;54408,54407;326445,54407;326445,326442" o:connectangles="0,0,0,0,0,0,0,0,0,0"/>
                      </v:shape>
                      <v:shape id="Freeform: Shape 92" o:spid="_x0000_s1064" style="position:absolute;left:9938;top:44879;width:1465;height:2092;visibility:visible;mso-wrap-style:square;v-text-anchor:middle" coordsize="146482,209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" path="m,l108816,r,108816l163224,108816r,54408l108816,163224r,54408l54408,217632r,-163224l,54408,,xe" fillcolor="black [3213]" stroked="f" strokeweight=".578mm">
                        <v:stroke joinstyle="miter"/>
                        <v:path arrowok="t" o:connecttype="custom" o:connectlocs="0,0;108815,0;108815,108814;163223,108814;163223,163222;108815,163222;108815,217629;54408,217629;54408,54407;0,54407" o:connectangles="0,0,0,0,0,0,0,0,0,0"/>
                      </v:shape>
                      <v:shape id="Freeform: Shape 93" o:spid="_x0000_s1065" style="position:absolute;left:6674;top:45423;width:1464;height:1465;visibility:visible;mso-wrap-style:square;v-text-anchor:middle" coordsize="146482,1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" path="m,l163224,r,163224l,163224,,xe" fillcolor="black [3213]" stroked="f" strokeweight=".578mm">
                        <v:stroke joinstyle="miter"/>
                        <v:path arrowok="t" o:connecttype="custom" o:connectlocs="0,0;163223,0;163223,163222;0,163222" o:connectangles="0,0,0,0"/>
                      </v:shape>
                      <v:shape id="Freeform: Shape 94" o:spid="_x0000_s1066" style="position:absolute;left:12114;top:45423;width:419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reeform: Shape 95" o:spid="_x0000_s1067" style="position:absolute;left:18643;top:45967;width:419;height:2093;visibility:visible;mso-wrap-style:square;v-text-anchor:middle" coordsize="41852,209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" path="m,l54408,r,217632l,217632,,xe" fillcolor="black [3213]" stroked="f" strokeweight=".578mm">
                        <v:stroke joinstyle="miter"/>
                        <v:path arrowok="t" o:connecttype="custom" o:connectlocs="0,0;54408,0;54408,217630;0,217630" o:connectangles="0,0,0,0"/>
                      </v:shape>
                      <v:shape id="Freeform: Shape 96" o:spid="_x0000_s1068" style="position:absolute;left:14291;top:46511;width:418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" path="m,l54429,r,54408l,54408,,xe" fillcolor="black [3213]" stroked="f" strokeweight=".578mm">
                        <v:stroke joinstyle="miter"/>
                        <v:path arrowok="t" o:connecttype="custom" o:connectlocs="0,0;54429,0;54429,54408;0,54408" o:connectangles="0,0,0,0"/>
                      </v:shape>
                      <v:shape id="Freeform: Shape 97" o:spid="_x0000_s1069" style="position:absolute;left:15379;top:46511;width:2092;height:1465;visibility:visible;mso-wrap-style:square;v-text-anchor:middle" coordsize="209261,14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" path="m,l108816,r,54408l217632,54408r,108816l163224,163224r,-54408l54408,108816r,54408l,163224,,xe" fillcolor="black [3213]" stroked="f" strokeweight=".578mm">
                        <v:stroke joinstyle="miter"/>
                        <v:path arrowok="t" o:connecttype="custom" o:connectlocs="0,0;108815,0;108815,54408;217631,54408;217631,163223;163223,163223;163223,108815;54408,108815;54408,163223;0,163223" o:connectangles="0,0,0,0,0,0,0,0,0,0"/>
                      </v:shape>
                      <v:shape id="Freeform: Shape 98" o:spid="_x0000_s1070" style="position:absolute;left:17555;top:46511;width:419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v:shape id="Freeform: Shape 99" o:spid="_x0000_s1071" style="position:absolute;left:11570;top:47056;width:419;height:418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" path="m,l54408,r,54429l,54429,,xe" fillcolor="black [3213]" stroked="f" strokeweight=".578mm">
                        <v:stroke joinstyle="miter"/>
                        <v:path arrowok="t" o:connecttype="custom" o:connectlocs="0,0;54408,0;54408,54429;0,54429" o:connectangles="0,0,0,0"/>
                      </v:shape>
                      <v:shape id="Freeform: Shape 100" o:spid="_x0000_s1072" style="position:absolute;left:10482;top:47600;width:419;height:419;visibility:visible;mso-wrap-style:square;v-text-anchor:middle" coordsize="41852,4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" path="m,l54408,r,54408l,54408,,xe" fillcolor="black [3213]" stroked="f" strokeweight=".578mm">
                        <v:stroke joinstyle="miter"/>
                        <v:path arrowok="t" o:connecttype="custom" o:connectlocs="0,0;54408,0;54408,54408;0,54408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:rsidR="00A86CBD" w:rsidRPr="00C51494" w:rsidRDefault="00C51494" w:rsidP="00C51494">
            <w:pPr>
              <w:pStyle w:val="Note"/>
              <w:rPr>
                <w:b/>
                <w:sz w:val="24"/>
                <w:szCs w:val="24"/>
              </w:rPr>
            </w:pPr>
            <w:r w:rsidRPr="00C51494">
              <w:rPr>
                <w:b/>
                <w:color w:val="323E4F" w:themeColor="text2" w:themeShade="BF"/>
                <w:sz w:val="40"/>
                <w:szCs w:val="40"/>
              </w:rPr>
              <w:t>2</w:t>
            </w:r>
            <w:r w:rsidRPr="00C51494">
              <w:rPr>
                <w:b/>
                <w:color w:val="323E4F" w:themeColor="text2" w:themeShade="BF"/>
                <w:sz w:val="24"/>
                <w:szCs w:val="24"/>
              </w:rPr>
              <w:t>NGO FOUNDATION</w:t>
            </w:r>
          </w:p>
        </w:tc>
        <w:tc>
          <w:tcPr>
            <w:tcW w:w="3780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sdt>
            <w:sdtPr>
              <w:id w:val="-367997851"/>
              <w:placeholder>
                <w:docPart w:val="A6273A06536447C6B3A3FC13E00A6EEC"/>
              </w:placeholder>
              <w:temporary/>
              <w:showingPlcHdr/>
              <w15:appearance w15:val="hidden"/>
            </w:sdtPr>
            <w:sdtEndPr/>
            <w:sdtContent>
              <w:p w:rsidR="00A86CBD" w:rsidRDefault="00A86CBD" w:rsidP="005419E8">
                <w:pPr>
                  <w:pStyle w:val="Heading1"/>
                </w:pPr>
                <w:r w:rsidRPr="005419E8">
                  <w:t>ABOUT ME</w:t>
                </w:r>
              </w:p>
            </w:sdtContent>
          </w:sdt>
          <w:p w:rsidR="00A86CBD" w:rsidRDefault="00582AF9" w:rsidP="00C51494">
            <w:pPr>
              <w:pStyle w:val="Bio"/>
            </w:pPr>
            <w:r>
              <w:rPr>
                <w:noProof/>
              </w:rPr>
              <w:drawing>
                <wp:anchor distT="0" distB="0" distL="114300" distR="2560320" simplePos="0" relativeHeight="251658240" behindDoc="0" locked="0" layoutInCell="1" allowOverlap="1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582930</wp:posOffset>
                  </wp:positionV>
                  <wp:extent cx="2112645" cy="1135380"/>
                  <wp:effectExtent l="0" t="0" r="1905" b="762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s[1]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1494">
              <w:t xml:space="preserve">For more information </w:t>
            </w:r>
            <w:r>
              <w:t xml:space="preserve"> S</w:t>
            </w:r>
            <w:r>
              <w:t>can the QR code.</w:t>
            </w:r>
          </w:p>
          <w:p w:rsidR="00C51494" w:rsidRPr="005419E8" w:rsidRDefault="00C51494" w:rsidP="00C51494">
            <w:pPr>
              <w:pStyle w:val="Bio"/>
            </w:pPr>
          </w:p>
        </w:tc>
        <w:tc>
          <w:tcPr>
            <w:tcW w:w="4760" w:type="dxa"/>
            <w:gridSpan w:val="3"/>
            <w:vMerge w:val="restart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:rsidR="00E17827" w:rsidRDefault="00E17827" w:rsidP="00473D33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473D33" w:rsidRPr="00E17827" w:rsidRDefault="00E17827" w:rsidP="00E17827">
            <w:pPr>
              <w:pStyle w:val="ListParagraph"/>
              <w:numPr>
                <w:ilvl w:val="0"/>
                <w:numId w:val="5"/>
              </w:numPr>
              <w:tabs>
                <w:tab w:val="left" w:pos="1128"/>
              </w:tabs>
              <w:rPr>
                <w:b/>
              </w:rPr>
            </w:pPr>
            <w:bookmarkStart w:id="0" w:name="_GoBack"/>
            <w:r w:rsidRPr="00E17827">
              <w:rPr>
                <w:b/>
                <w:color w:val="0000FF" w:themeColor="accent1"/>
                <w:sz w:val="30"/>
              </w:rPr>
              <w:t>WE PROVIDE GOOD QUALIITY EDUCATION WITH BEST QUALIFIED TEACHERS IN THE COUNTRY.</w:t>
            </w:r>
            <w:bookmarkEnd w:id="0"/>
          </w:p>
        </w:tc>
      </w:tr>
      <w:tr w:rsidR="00582AF9" w:rsidTr="00E83D12">
        <w:trPr>
          <w:trHeight w:val="1548"/>
        </w:trPr>
        <w:tc>
          <w:tcPr>
            <w:tcW w:w="6030" w:type="dxa"/>
            <w:gridSpan w:val="3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:rsidR="00C51494" w:rsidRPr="00114A14" w:rsidRDefault="00C51494" w:rsidP="00C51494">
            <w:pPr>
              <w:pStyle w:val="ListParagraph"/>
              <w:numPr>
                <w:ilvl w:val="0"/>
                <w:numId w:val="4"/>
              </w:numPr>
              <w:rPr>
                <w:b/>
                <w:color w:val="660033"/>
                <w:sz w:val="24"/>
              </w:rPr>
            </w:pPr>
            <w:r w:rsidRPr="00114A14">
              <w:rPr>
                <w:b/>
                <w:color w:val="660033"/>
                <w:sz w:val="24"/>
              </w:rPr>
              <w:t>OUR VALUES ( PROVIDE QUALITY TEACHING )</w:t>
            </w:r>
          </w:p>
          <w:p w:rsidR="00C51494" w:rsidRPr="00114A14" w:rsidRDefault="00473D33" w:rsidP="00C51494">
            <w:pPr>
              <w:pStyle w:val="ListParagraph"/>
              <w:numPr>
                <w:ilvl w:val="0"/>
                <w:numId w:val="4"/>
              </w:numPr>
              <w:rPr>
                <w:b/>
                <w:color w:val="660033"/>
                <w:sz w:val="24"/>
              </w:rPr>
            </w:pPr>
            <w:r w:rsidRPr="00114A14">
              <w:rPr>
                <w:b/>
                <w:color w:val="660033"/>
                <w:sz w:val="24"/>
              </w:rPr>
              <w:t xml:space="preserve">PROMOTION OF AN ABI LITY TOWARD </w:t>
            </w:r>
            <w:r w:rsidR="00C51494" w:rsidRPr="00114A14">
              <w:rPr>
                <w:b/>
                <w:color w:val="660033"/>
                <w:sz w:val="24"/>
              </w:rPr>
              <w:t xml:space="preserve"> , WRITE AND </w:t>
            </w:r>
          </w:p>
          <w:p w:rsidR="00C51494" w:rsidRPr="00114A14" w:rsidRDefault="00C51494" w:rsidP="00C51494">
            <w:pPr>
              <w:pStyle w:val="ListParagraph"/>
              <w:numPr>
                <w:ilvl w:val="0"/>
                <w:numId w:val="0"/>
              </w:numPr>
              <w:ind w:left="1080"/>
              <w:rPr>
                <w:b/>
                <w:color w:val="660033"/>
                <w:sz w:val="24"/>
              </w:rPr>
            </w:pPr>
            <w:r w:rsidRPr="00114A14">
              <w:rPr>
                <w:b/>
                <w:color w:val="660033"/>
                <w:sz w:val="24"/>
              </w:rPr>
              <w:t xml:space="preserve"> TO SPEAK WELL. </w:t>
            </w:r>
          </w:p>
          <w:p w:rsidR="00C51494" w:rsidRDefault="00C51494" w:rsidP="00C51494">
            <w:pPr>
              <w:pStyle w:val="ListParagraph"/>
              <w:numPr>
                <w:ilvl w:val="0"/>
                <w:numId w:val="4"/>
              </w:numPr>
            </w:pPr>
            <w:r w:rsidRPr="00114A14">
              <w:rPr>
                <w:b/>
                <w:color w:val="660033"/>
                <w:sz w:val="24"/>
              </w:rPr>
              <w:t xml:space="preserve">PROVIDING ACADEMIC EXCELLENCE BY DELLIVERING </w:t>
            </w:r>
            <w:r w:rsidR="00473D33" w:rsidRPr="00114A14">
              <w:rPr>
                <w:b/>
                <w:color w:val="660033"/>
                <w:sz w:val="24"/>
              </w:rPr>
              <w:t>A QUALIITY EDUCATION.</w:t>
            </w:r>
          </w:p>
        </w:tc>
        <w:tc>
          <w:tcPr>
            <w:tcW w:w="4760" w:type="dxa"/>
            <w:gridSpan w:val="3"/>
            <w:vMerge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:rsidR="00A86CBD" w:rsidRDefault="00A86CBD" w:rsidP="005419E8"/>
        </w:tc>
      </w:tr>
      <w:tr w:rsidR="00582AF9" w:rsidTr="00E83D12">
        <w:trPr>
          <w:trHeight w:val="2837"/>
        </w:trPr>
        <w:tc>
          <w:tcPr>
            <w:tcW w:w="6030" w:type="dxa"/>
            <w:gridSpan w:val="3"/>
            <w:vMerge w:val="restart"/>
            <w:tcBorders>
              <w:right w:val="single" w:sz="4" w:space="0" w:color="F2F2F2" w:themeColor="background1" w:themeShade="F2"/>
            </w:tcBorders>
          </w:tcPr>
          <w:sdt>
            <w:sdtPr>
              <w:id w:val="1615636251"/>
              <w:placeholder>
                <w:docPart w:val="1E9F1591449F4CA886A15872F8CD69BB"/>
              </w:placeholder>
              <w:temporary/>
              <w:showingPlcHdr/>
              <w15:appearance w15:val="hidden"/>
            </w:sdtPr>
            <w:sdtEndPr/>
            <w:sdtContent>
              <w:p w:rsidR="00AB1F09" w:rsidRDefault="00AB1F09" w:rsidP="00A86CBD">
                <w:pPr>
                  <w:pStyle w:val="Heading1"/>
                </w:pPr>
                <w:r w:rsidRPr="00114A14">
                  <w:rPr>
                    <w:b/>
                    <w:color w:val="0000FF" w:themeColor="accent1"/>
                    <w:sz w:val="34"/>
                  </w:rPr>
                  <w:t>EDUCATION</w:t>
                </w:r>
              </w:p>
            </w:sdtContent>
          </w:sdt>
          <w:p w:rsidR="00AB1F09" w:rsidRPr="00114A14" w:rsidRDefault="00582AF9" w:rsidP="00A86CBD">
            <w:pPr>
              <w:pStyle w:val="ListParagraph"/>
              <w:rPr>
                <w:b/>
                <w:color w:val="800033" w:themeColor="accent4" w:themeShade="80"/>
                <w:sz w:val="24"/>
              </w:rPr>
            </w:pPr>
            <w:r w:rsidRPr="00114A14">
              <w:rPr>
                <w:b/>
                <w:color w:val="800033" w:themeColor="accent4" w:themeShade="80"/>
                <w:sz w:val="24"/>
              </w:rPr>
              <w:t xml:space="preserve">WE PROVIDE FOLLOWING SUBJECTS </w:t>
            </w:r>
          </w:p>
          <w:p w:rsidR="00582AF9" w:rsidRPr="00114A14" w:rsidRDefault="00582AF9" w:rsidP="00A86CBD">
            <w:pPr>
              <w:pStyle w:val="ListParagraph"/>
              <w:rPr>
                <w:b/>
                <w:color w:val="800033" w:themeColor="accent4" w:themeShade="80"/>
                <w:sz w:val="24"/>
              </w:rPr>
            </w:pPr>
            <w:r w:rsidRPr="00114A14">
              <w:rPr>
                <w:b/>
                <w:color w:val="800033" w:themeColor="accent4" w:themeShade="80"/>
                <w:sz w:val="24"/>
              </w:rPr>
              <w:t>ENGLISH FAL</w:t>
            </w:r>
          </w:p>
          <w:p w:rsidR="00582AF9" w:rsidRPr="00114A14" w:rsidRDefault="00582AF9" w:rsidP="00A86CBD">
            <w:pPr>
              <w:pStyle w:val="ListParagraph"/>
              <w:rPr>
                <w:b/>
                <w:color w:val="800033" w:themeColor="accent4" w:themeShade="80"/>
                <w:sz w:val="24"/>
              </w:rPr>
            </w:pPr>
            <w:r w:rsidRPr="00114A14">
              <w:rPr>
                <w:b/>
                <w:color w:val="800033" w:themeColor="accent4" w:themeShade="80"/>
                <w:sz w:val="24"/>
              </w:rPr>
              <w:t>HISTORY</w:t>
            </w:r>
          </w:p>
          <w:p w:rsidR="00582AF9" w:rsidRPr="00114A14" w:rsidRDefault="00582AF9" w:rsidP="00A86CBD">
            <w:pPr>
              <w:pStyle w:val="ListParagraph"/>
              <w:rPr>
                <w:b/>
                <w:color w:val="800033" w:themeColor="accent4" w:themeShade="80"/>
                <w:sz w:val="24"/>
              </w:rPr>
            </w:pPr>
            <w:r w:rsidRPr="00114A14">
              <w:rPr>
                <w:b/>
                <w:color w:val="800033" w:themeColor="accent4" w:themeShade="80"/>
                <w:sz w:val="24"/>
              </w:rPr>
              <w:t>TOURISM</w:t>
            </w:r>
          </w:p>
          <w:p w:rsidR="00582AF9" w:rsidRPr="00114A14" w:rsidRDefault="00582AF9" w:rsidP="00A86CBD">
            <w:pPr>
              <w:pStyle w:val="ListParagraph"/>
              <w:rPr>
                <w:b/>
                <w:color w:val="800033" w:themeColor="accent4" w:themeShade="80"/>
                <w:sz w:val="24"/>
              </w:rPr>
            </w:pPr>
            <w:r w:rsidRPr="00114A14">
              <w:rPr>
                <w:b/>
                <w:color w:val="800033" w:themeColor="accent4" w:themeShade="80"/>
                <w:sz w:val="24"/>
              </w:rPr>
              <w:t>MATHS &amp; LITERACY</w:t>
            </w:r>
          </w:p>
          <w:p w:rsidR="00582AF9" w:rsidRPr="00114A14" w:rsidRDefault="00582AF9" w:rsidP="00A86CBD">
            <w:pPr>
              <w:pStyle w:val="ListParagraph"/>
              <w:rPr>
                <w:b/>
                <w:color w:val="800033" w:themeColor="accent4" w:themeShade="80"/>
                <w:sz w:val="24"/>
              </w:rPr>
            </w:pPr>
            <w:r w:rsidRPr="00114A14">
              <w:rPr>
                <w:b/>
                <w:color w:val="800033" w:themeColor="accent4" w:themeShade="80"/>
                <w:sz w:val="24"/>
              </w:rPr>
              <w:t>PHYSICAL  SCIENCE</w:t>
            </w:r>
          </w:p>
          <w:p w:rsidR="00582AF9" w:rsidRPr="00114A14" w:rsidRDefault="00582AF9" w:rsidP="00A86CBD">
            <w:pPr>
              <w:pStyle w:val="ListParagraph"/>
              <w:rPr>
                <w:b/>
                <w:color w:val="800033" w:themeColor="accent4" w:themeShade="80"/>
                <w:sz w:val="24"/>
              </w:rPr>
            </w:pPr>
            <w:r w:rsidRPr="00114A14">
              <w:rPr>
                <w:b/>
                <w:color w:val="800033" w:themeColor="accent4" w:themeShade="80"/>
                <w:sz w:val="24"/>
              </w:rPr>
              <w:t xml:space="preserve">ENGENEERING GRAPHIC DESIGN </w:t>
            </w:r>
          </w:p>
          <w:p w:rsidR="00582AF9" w:rsidRDefault="00582AF9" w:rsidP="00582AF9"/>
          <w:p w:rsidR="00582AF9" w:rsidRPr="00114A14" w:rsidRDefault="00582AF9" w:rsidP="00582AF9">
            <w:pPr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F2F2F2" w:themeColor="background1" w:themeShade="F2"/>
            </w:tcBorders>
          </w:tcPr>
          <w:p w:rsidR="009563AB" w:rsidRDefault="009563AB" w:rsidP="009563AB"/>
          <w:p w:rsidR="00AB1F09" w:rsidRPr="005419E8" w:rsidRDefault="009563AB" w:rsidP="009563AB">
            <w:r w:rsidRPr="00114A14">
              <w:rPr>
                <w:b/>
                <w:color w:val="FF0000"/>
              </w:rPr>
              <w:t>FOR  MORE INFORMATION CALL :0636156479</w:t>
            </w:r>
          </w:p>
        </w:tc>
        <w:tc>
          <w:tcPr>
            <w:tcW w:w="710" w:type="dxa"/>
          </w:tcPr>
          <w:p w:rsidR="00AB1F09" w:rsidRPr="005419E8" w:rsidRDefault="00AB1F09" w:rsidP="005419E8"/>
        </w:tc>
      </w:tr>
      <w:tr w:rsidR="00582AF9" w:rsidTr="00AB1F09">
        <w:trPr>
          <w:trHeight w:val="414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:rsidR="00AB1F09" w:rsidRDefault="00AB1F09" w:rsidP="00A86CBD">
            <w:pPr>
              <w:pStyle w:val="Heading1"/>
            </w:pPr>
          </w:p>
        </w:tc>
        <w:tc>
          <w:tcPr>
            <w:tcW w:w="4050" w:type="dxa"/>
            <w:gridSpan w:val="2"/>
            <w:vMerge w:val="restart"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sdt>
            <w:sdtPr>
              <w:id w:val="-277422160"/>
              <w:placeholder>
                <w:docPart w:val="1B4F2715E1854EBA8FD8961984BF8C96"/>
              </w:placeholder>
              <w:temporary/>
              <w:showingPlcHdr/>
              <w15:appearance w15:val="hidden"/>
            </w:sdtPr>
            <w:sdtEndPr/>
            <w:sdtContent>
              <w:p w:rsidR="00AB1F09" w:rsidRDefault="00AB1F09" w:rsidP="00547B0B">
                <w:pPr>
                  <w:pStyle w:val="Heading2"/>
                </w:pPr>
                <w:r w:rsidRPr="00E83D12">
                  <w:rPr>
                    <w:rStyle w:val="Heading2Char"/>
                  </w:rPr>
                  <w:t>PERSONAL</w:t>
                </w:r>
              </w:p>
            </w:sdtContent>
          </w:sdt>
          <w:sdt>
            <w:sdtPr>
              <w:id w:val="1760482436"/>
              <w:placeholder>
                <w:docPart w:val="DB02D6DAE5BD412395400A437060F83C"/>
              </w:placeholder>
              <w:temporary/>
              <w:showingPlcHdr/>
              <w15:appearance w15:val="hidden"/>
            </w:sdtPr>
            <w:sdtEndPr/>
            <w:sdtContent>
              <w:p w:rsidR="00AB1F09" w:rsidRPr="00E83D12" w:rsidRDefault="00AB1F09" w:rsidP="00E83D12">
                <w:pPr>
                  <w:pStyle w:val="NormalAlt"/>
                  <w:rPr>
                    <w:color w:val="808080"/>
                  </w:rPr>
                </w:pPr>
                <w:r w:rsidRPr="00E83D12">
                  <w:t>I enjoy watching and reading sci-fi  and non-fiction. I am also a massive minifig collector with lorem ipsum dolor sit amet, consectetur adipiscing elit.</w:t>
                </w:r>
              </w:p>
            </w:sdtContent>
          </w:sdt>
        </w:tc>
        <w:tc>
          <w:tcPr>
            <w:tcW w:w="710" w:type="dxa"/>
            <w:vAlign w:val="center"/>
          </w:tcPr>
          <w:p w:rsidR="00AB1F09" w:rsidRPr="005419E8" w:rsidRDefault="00AB1F09" w:rsidP="00AB1F09">
            <w:pPr>
              <w:pStyle w:val="NoSpacing"/>
            </w:pPr>
          </w:p>
        </w:tc>
      </w:tr>
      <w:tr w:rsidR="00582AF9" w:rsidTr="00AB1F09">
        <w:trPr>
          <w:trHeight w:val="405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:rsidR="00AB1F09" w:rsidRDefault="00AB1F09" w:rsidP="00A86CBD">
            <w:pPr>
              <w:pStyle w:val="Heading1"/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:rsidR="00AB1F09" w:rsidRDefault="00AB1F09" w:rsidP="005419E8"/>
        </w:tc>
        <w:tc>
          <w:tcPr>
            <w:tcW w:w="710" w:type="dxa"/>
            <w:vAlign w:val="center"/>
          </w:tcPr>
          <w:p w:rsidR="00AB1F09" w:rsidRDefault="00AB1F09" w:rsidP="00AB1F09">
            <w:pPr>
              <w:pStyle w:val="NoSpacing"/>
              <w:rPr>
                <w:noProof/>
              </w:rPr>
            </w:pPr>
          </w:p>
        </w:tc>
      </w:tr>
      <w:tr w:rsidR="00582AF9" w:rsidTr="00AB1F09">
        <w:trPr>
          <w:trHeight w:val="423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:rsidR="00AB1F09" w:rsidRDefault="00AB1F09" w:rsidP="00A86CBD">
            <w:pPr>
              <w:pStyle w:val="Heading1"/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:rsidR="00AB1F09" w:rsidRDefault="00AB1F09" w:rsidP="005419E8"/>
        </w:tc>
        <w:tc>
          <w:tcPr>
            <w:tcW w:w="710" w:type="dxa"/>
            <w:vAlign w:val="center"/>
          </w:tcPr>
          <w:p w:rsidR="00AB1F09" w:rsidRDefault="00AB1F09" w:rsidP="00AB1F09">
            <w:pPr>
              <w:pStyle w:val="NoSpacing"/>
              <w:rPr>
                <w:noProof/>
              </w:rPr>
            </w:pPr>
          </w:p>
        </w:tc>
      </w:tr>
      <w:tr w:rsidR="00582AF9" w:rsidTr="00AB1F09">
        <w:trPr>
          <w:trHeight w:val="405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:rsidR="00AB1F09" w:rsidRDefault="00AB1F09" w:rsidP="00A86CBD">
            <w:pPr>
              <w:pStyle w:val="Heading1"/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:rsidR="00AB1F09" w:rsidRDefault="00AB1F09" w:rsidP="005419E8"/>
        </w:tc>
        <w:tc>
          <w:tcPr>
            <w:tcW w:w="710" w:type="dxa"/>
            <w:vAlign w:val="center"/>
          </w:tcPr>
          <w:p w:rsidR="00AB1F09" w:rsidRDefault="00AB1F09" w:rsidP="00AB1F09">
            <w:pPr>
              <w:pStyle w:val="NoSpacing"/>
              <w:rPr>
                <w:noProof/>
              </w:rPr>
            </w:pPr>
          </w:p>
        </w:tc>
      </w:tr>
    </w:tbl>
    <w:p w:rsidR="005A20B8" w:rsidRPr="00E83D12" w:rsidRDefault="005A20B8" w:rsidP="00E83D12">
      <w:pPr>
        <w:spacing w:after="0" w:line="240" w:lineRule="auto"/>
        <w:rPr>
          <w:sz w:val="4"/>
          <w:szCs w:val="4"/>
        </w:rPr>
      </w:pPr>
    </w:p>
    <w:sectPr w:rsidR="005A20B8" w:rsidRPr="00E83D12" w:rsidSect="00E83D12">
      <w:pgSz w:w="12240" w:h="15840"/>
      <w:pgMar w:top="720" w:right="720" w:bottom="720" w:left="720" w:header="708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AFA" w:rsidRDefault="00575AFA" w:rsidP="00E83D12">
      <w:pPr>
        <w:spacing w:after="0" w:line="240" w:lineRule="auto"/>
      </w:pPr>
      <w:r>
        <w:separator/>
      </w:r>
    </w:p>
  </w:endnote>
  <w:endnote w:type="continuationSeparator" w:id="0">
    <w:p w:rsidR="00575AFA" w:rsidRDefault="00575AFA" w:rsidP="00E8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W1G">
    <w:altName w:val="Corbel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venir Next W1G Medium">
    <w:altName w:val="Corbel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AFA" w:rsidRDefault="00575AFA" w:rsidP="00E83D12">
      <w:pPr>
        <w:spacing w:after="0" w:line="240" w:lineRule="auto"/>
      </w:pPr>
      <w:r>
        <w:separator/>
      </w:r>
    </w:p>
  </w:footnote>
  <w:footnote w:type="continuationSeparator" w:id="0">
    <w:p w:rsidR="00575AFA" w:rsidRDefault="00575AFA" w:rsidP="00E8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66931"/>
    <w:multiLevelType w:val="hybridMultilevel"/>
    <w:tmpl w:val="FB2C6A14"/>
    <w:lvl w:ilvl="0" w:tplc="D77AF20E">
      <w:start w:val="1"/>
      <w:numFmt w:val="bullet"/>
      <w:pStyle w:val="ListParagraph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2C62D5"/>
    <w:multiLevelType w:val="hybridMultilevel"/>
    <w:tmpl w:val="BAC6D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E326E7"/>
    <w:multiLevelType w:val="hybridMultilevel"/>
    <w:tmpl w:val="3BD4B93A"/>
    <w:lvl w:ilvl="0" w:tplc="8C4E0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E8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84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25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3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6C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F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E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0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C87673"/>
    <w:multiLevelType w:val="hybridMultilevel"/>
    <w:tmpl w:val="F1420DB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4" w15:restartNumberingAfterBreak="0">
    <w:nsid w:val="6D147665"/>
    <w:multiLevelType w:val="hybridMultilevel"/>
    <w:tmpl w:val="BD10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wsbAwMzc0NTIwMTZX0lEKTi0uzszPAykwrAUA1bFADCwAAAA="/>
  </w:docVars>
  <w:rsids>
    <w:rsidRoot w:val="00C51494"/>
    <w:rsid w:val="000851F5"/>
    <w:rsid w:val="00114663"/>
    <w:rsid w:val="00114A14"/>
    <w:rsid w:val="00123A89"/>
    <w:rsid w:val="00263240"/>
    <w:rsid w:val="002A1985"/>
    <w:rsid w:val="003C186F"/>
    <w:rsid w:val="00424465"/>
    <w:rsid w:val="0044049A"/>
    <w:rsid w:val="004418F4"/>
    <w:rsid w:val="00473D33"/>
    <w:rsid w:val="005419E8"/>
    <w:rsid w:val="00547B0B"/>
    <w:rsid w:val="00575AFA"/>
    <w:rsid w:val="00582AF9"/>
    <w:rsid w:val="005A20B8"/>
    <w:rsid w:val="006A564F"/>
    <w:rsid w:val="00892229"/>
    <w:rsid w:val="009563AB"/>
    <w:rsid w:val="00974460"/>
    <w:rsid w:val="00983076"/>
    <w:rsid w:val="00A31B15"/>
    <w:rsid w:val="00A86CBD"/>
    <w:rsid w:val="00AB1F09"/>
    <w:rsid w:val="00AC6EF3"/>
    <w:rsid w:val="00C51494"/>
    <w:rsid w:val="00D743A3"/>
    <w:rsid w:val="00DD08F7"/>
    <w:rsid w:val="00E17827"/>
    <w:rsid w:val="00E71DEA"/>
    <w:rsid w:val="00E83D12"/>
    <w:rsid w:val="00F5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F2E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F09"/>
    <w:pPr>
      <w:spacing w:line="288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F09"/>
    <w:pPr>
      <w:spacing w:line="256" w:lineRule="auto"/>
      <w:outlineLvl w:val="0"/>
    </w:pPr>
    <w:rPr>
      <w:rFonts w:asciiTheme="majorHAnsi" w:hAnsi="Avenir Next W1G Medium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1F09"/>
    <w:pPr>
      <w:spacing w:line="256" w:lineRule="auto"/>
      <w:outlineLvl w:val="1"/>
    </w:pPr>
    <w:rPr>
      <w:rFonts w:asciiTheme="majorHAnsi" w:hAnsi="Avenir Next W1G Medium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09"/>
    <w:pPr>
      <w:numPr>
        <w:numId w:val="2"/>
      </w:numPr>
      <w:spacing w:after="0" w:line="240" w:lineRule="auto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B1F09"/>
    <w:pPr>
      <w:spacing w:after="0" w:line="168" w:lineRule="auto"/>
    </w:pPr>
    <w:rPr>
      <w:rFonts w:asciiTheme="majorHAnsi" w:hAnsi="Avenir Next W1G Medium"/>
      <w:color w:val="FFFFFF" w:themeColor="background1"/>
      <w:spacing w:val="-60"/>
      <w:sz w:val="120"/>
      <w:szCs w:val="132"/>
    </w:rPr>
  </w:style>
  <w:style w:type="character" w:customStyle="1" w:styleId="TitleChar">
    <w:name w:val="Title Char"/>
    <w:basedOn w:val="DefaultParagraphFont"/>
    <w:link w:val="Title"/>
    <w:uiPriority w:val="10"/>
    <w:rsid w:val="00AB1F09"/>
    <w:rPr>
      <w:rFonts w:asciiTheme="majorHAnsi" w:eastAsia="Corbel" w:hAnsi="Avenir Next W1G Medium"/>
      <w:color w:val="FFFFFF" w:themeColor="background1"/>
      <w:spacing w:val="-60"/>
      <w:kern w:val="24"/>
      <w:sz w:val="120"/>
      <w:szCs w:val="132"/>
    </w:rPr>
  </w:style>
  <w:style w:type="paragraph" w:customStyle="1" w:styleId="Contact">
    <w:name w:val="Contact"/>
    <w:basedOn w:val="Normal"/>
    <w:qFormat/>
    <w:rsid w:val="00AB1F09"/>
    <w:pPr>
      <w:spacing w:before="40" w:after="40" w:line="240" w:lineRule="auto"/>
      <w:jc w:val="right"/>
    </w:pPr>
    <w:rPr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B1F09"/>
    <w:rPr>
      <w:rFonts w:asciiTheme="majorHAnsi" w:eastAsia="Corbel" w:hAnsi="Avenir Next W1G Medium"/>
      <w:color w:val="000000" w:themeColor="text1"/>
      <w:kern w:val="24"/>
      <w:sz w:val="32"/>
      <w:szCs w:val="32"/>
    </w:rPr>
  </w:style>
  <w:style w:type="character" w:styleId="Emphasis">
    <w:name w:val="Emphasis"/>
    <w:uiPriority w:val="20"/>
    <w:qFormat/>
    <w:rsid w:val="00AB1F09"/>
    <w:rPr>
      <w:rFonts w:asciiTheme="majorHAnsi" w:eastAsia="Corbel" w:hAnsi="Avenir Next W1G Medium"/>
      <w:color w:val="0000FF" w:themeColor="accent1"/>
      <w:kern w:val="24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1F09"/>
    <w:rPr>
      <w:rFonts w:asciiTheme="majorHAnsi" w:eastAsia="Corbel" w:hAnsi="Avenir Next W1G Medium"/>
      <w:color w:val="FFFFFF" w:themeColor="background1"/>
      <w:kern w:val="24"/>
      <w:sz w:val="32"/>
      <w:szCs w:val="32"/>
    </w:rPr>
  </w:style>
  <w:style w:type="paragraph" w:customStyle="1" w:styleId="NormalAlt">
    <w:name w:val="Normal Alt"/>
    <w:basedOn w:val="Normal"/>
    <w:qFormat/>
    <w:rsid w:val="0044049A"/>
    <w:rPr>
      <w:color w:val="FFFFFF" w:themeColor="background1"/>
    </w:rPr>
  </w:style>
  <w:style w:type="table" w:styleId="TableGrid">
    <w:name w:val="Table Grid"/>
    <w:basedOn w:val="Table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18F4"/>
    <w:rPr>
      <w:color w:val="808080"/>
    </w:rPr>
  </w:style>
  <w:style w:type="paragraph" w:styleId="NoSpacing">
    <w:name w:val="No Spacing"/>
    <w:uiPriority w:val="1"/>
    <w:qFormat/>
    <w:rsid w:val="004418F4"/>
    <w:pPr>
      <w:spacing w:after="0" w:line="240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09"/>
    <w:pPr>
      <w:spacing w:after="120" w:line="192" w:lineRule="auto"/>
    </w:pPr>
    <w:rPr>
      <w:rFonts w:eastAsiaTheme="minorHAnsi"/>
      <w:color w:val="FFFFFF" w:themeColor="background1"/>
      <w:spacing w:val="-30"/>
      <w:sz w:val="52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AB1F09"/>
    <w:rPr>
      <w:rFonts w:hAnsi="Avenir Next W1G"/>
      <w:color w:val="FFFFFF" w:themeColor="background1"/>
      <w:spacing w:val="-30"/>
      <w:kern w:val="24"/>
      <w:sz w:val="52"/>
      <w:szCs w:val="60"/>
    </w:rPr>
  </w:style>
  <w:style w:type="paragraph" w:customStyle="1" w:styleId="Bio">
    <w:name w:val="Bio"/>
    <w:basedOn w:val="Normal"/>
    <w:qFormat/>
    <w:rsid w:val="00AB1F09"/>
    <w:rPr>
      <w:sz w:val="28"/>
    </w:rPr>
  </w:style>
  <w:style w:type="paragraph" w:styleId="Header">
    <w:name w:val="header"/>
    <w:basedOn w:val="Normal"/>
    <w:link w:val="HeaderCh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customStyle="1" w:styleId="Note">
    <w:name w:val="Note"/>
    <w:basedOn w:val="Normal"/>
    <w:qFormat/>
    <w:rsid w:val="00AB1F09"/>
  </w:style>
  <w:style w:type="paragraph" w:customStyle="1" w:styleId="Tagline">
    <w:name w:val="Tagline"/>
    <w:basedOn w:val="Normal"/>
    <w:qFormat/>
    <w:rsid w:val="00AB1F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ent-Hub\AppData\Roaming\Microsoft\Templates\Modern%20resume%20with%20QR%20co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2B6AF0B6EE4186BA2D8E12CB0FF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9AC11-66DE-4A0F-BA3D-395533C7DA21}"/>
      </w:docPartPr>
      <w:docPartBody>
        <w:p w:rsidR="00000000" w:rsidRDefault="008907C5">
          <w:pPr>
            <w:pStyle w:val="B32B6AF0B6EE4186BA2D8E12CB0FF1A9"/>
          </w:pPr>
          <w:r>
            <w:t>See more</w:t>
          </w:r>
        </w:p>
      </w:docPartBody>
    </w:docPart>
    <w:docPart>
      <w:docPartPr>
        <w:name w:val="A6273A06536447C6B3A3FC13E00A6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5541C-05AD-4F28-8808-1AAEF26263BA}"/>
      </w:docPartPr>
      <w:docPartBody>
        <w:p w:rsidR="00000000" w:rsidRDefault="008907C5">
          <w:pPr>
            <w:pStyle w:val="A6273A06536447C6B3A3FC13E00A6EEC"/>
          </w:pPr>
          <w:r w:rsidRPr="005419E8">
            <w:t>ABOUT ME</w:t>
          </w:r>
        </w:p>
      </w:docPartBody>
    </w:docPart>
    <w:docPart>
      <w:docPartPr>
        <w:name w:val="1E9F1591449F4CA886A15872F8CD6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D8BB8-0899-43FF-B267-6A0D04367C81}"/>
      </w:docPartPr>
      <w:docPartBody>
        <w:p w:rsidR="00000000" w:rsidRDefault="008907C5">
          <w:pPr>
            <w:pStyle w:val="1E9F1591449F4CA886A15872F8CD69BB"/>
          </w:pPr>
          <w:r w:rsidRPr="00A86CBD">
            <w:t>EDUCATION</w:t>
          </w:r>
        </w:p>
      </w:docPartBody>
    </w:docPart>
    <w:docPart>
      <w:docPartPr>
        <w:name w:val="1B4F2715E1854EBA8FD8961984BF8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80A0A-1A0D-4C9C-AE59-291494F079A1}"/>
      </w:docPartPr>
      <w:docPartBody>
        <w:p w:rsidR="00000000" w:rsidRDefault="008907C5">
          <w:pPr>
            <w:pStyle w:val="1B4F2715E1854EBA8FD8961984BF8C96"/>
          </w:pPr>
          <w:r w:rsidRPr="00E83D12">
            <w:rPr>
              <w:rStyle w:val="Heading2Char"/>
            </w:rPr>
            <w:t>PERSONAL</w:t>
          </w:r>
        </w:p>
      </w:docPartBody>
    </w:docPart>
    <w:docPart>
      <w:docPartPr>
        <w:name w:val="DB02D6DAE5BD412395400A437060F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121EB-678D-44B6-85BD-93BAB7EEF599}"/>
      </w:docPartPr>
      <w:docPartBody>
        <w:p w:rsidR="00000000" w:rsidRDefault="008907C5">
          <w:pPr>
            <w:pStyle w:val="DB02D6DAE5BD412395400A437060F83C"/>
          </w:pPr>
          <w:r w:rsidRPr="00E83D12">
            <w:t>I enjoy watching and reading sci-fi  and non-fiction. I am also a massive minifig collector with lorem ipsum dolor sit amet, consectetur adipiscing elit.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W1G">
    <w:altName w:val="Corbel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venir Next W1G Medium">
    <w:altName w:val="Corbel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66931"/>
    <w:multiLevelType w:val="hybridMultilevel"/>
    <w:tmpl w:val="FB2C6A14"/>
    <w:lvl w:ilvl="0" w:tplc="D77AF20E">
      <w:start w:val="1"/>
      <w:numFmt w:val="bullet"/>
      <w:pStyle w:val="ListParagraph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C5"/>
    <w:rsid w:val="0089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line="256" w:lineRule="auto"/>
      <w:outlineLvl w:val="0"/>
    </w:pPr>
    <w:rPr>
      <w:rFonts w:asciiTheme="majorHAnsi" w:eastAsia="Corbel" w:hAnsi="Avenir Next W1G Medium"/>
      <w:color w:val="000000" w:themeColor="text1"/>
      <w:kern w:val="2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line="256" w:lineRule="auto"/>
      <w:outlineLvl w:val="1"/>
    </w:pPr>
    <w:rPr>
      <w:rFonts w:asciiTheme="majorHAnsi" w:eastAsia="Corbel" w:hAnsi="Avenir Next W1G Medium"/>
      <w:color w:val="FFFFFF" w:themeColor="background1"/>
      <w:kern w:val="2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B3DB11AA3F4E2FBD81166DFE3EA277">
    <w:name w:val="E6B3DB11AA3F4E2FBD81166DFE3EA277"/>
  </w:style>
  <w:style w:type="paragraph" w:customStyle="1" w:styleId="4C3FDE2215A948ECAF0E058363480969">
    <w:name w:val="4C3FDE2215A948ECAF0E058363480969"/>
  </w:style>
  <w:style w:type="paragraph" w:customStyle="1" w:styleId="BB1E435D796D47E2B595158971A65690">
    <w:name w:val="BB1E435D796D47E2B595158971A65690"/>
  </w:style>
  <w:style w:type="paragraph" w:customStyle="1" w:styleId="1E9161C2BB774B16AD158F3679D13086">
    <w:name w:val="1E9161C2BB774B16AD158F3679D13086"/>
  </w:style>
  <w:style w:type="paragraph" w:customStyle="1" w:styleId="05C7B6C0C8894C5F9B909B5A8F619B48">
    <w:name w:val="05C7B6C0C8894C5F9B909B5A8F619B48"/>
  </w:style>
  <w:style w:type="paragraph" w:customStyle="1" w:styleId="CC202E5A779647CA9B06B42E05A50082">
    <w:name w:val="CC202E5A779647CA9B06B42E05A50082"/>
  </w:style>
  <w:style w:type="paragraph" w:customStyle="1" w:styleId="7B8A1A51F72C4BBAB0081D384E607DFC">
    <w:name w:val="7B8A1A51F72C4BBAB0081D384E607DFC"/>
  </w:style>
  <w:style w:type="paragraph" w:customStyle="1" w:styleId="5790CA77DC5F45678E5EC692D58DAD76">
    <w:name w:val="5790CA77DC5F45678E5EC692D58DAD76"/>
  </w:style>
  <w:style w:type="paragraph" w:customStyle="1" w:styleId="B32B6AF0B6EE4186BA2D8E12CB0FF1A9">
    <w:name w:val="B32B6AF0B6EE4186BA2D8E12CB0FF1A9"/>
  </w:style>
  <w:style w:type="paragraph" w:customStyle="1" w:styleId="35D33C1963914A4A93F26FCFC95D0D2F">
    <w:name w:val="35D33C1963914A4A93F26FCFC95D0D2F"/>
  </w:style>
  <w:style w:type="paragraph" w:customStyle="1" w:styleId="3918A0B1B6E848CAB5E38B760D0688F7">
    <w:name w:val="3918A0B1B6E848CAB5E38B760D0688F7"/>
  </w:style>
  <w:style w:type="paragraph" w:customStyle="1" w:styleId="A6273A06536447C6B3A3FC13E00A6EEC">
    <w:name w:val="A6273A06536447C6B3A3FC13E00A6EEC"/>
  </w:style>
  <w:style w:type="paragraph" w:customStyle="1" w:styleId="A1C1B7828D8E48AEBEC591CA250D5885">
    <w:name w:val="A1C1B7828D8E48AEBEC591CA250D588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Corbel" w:hAnsi="Avenir Next W1G Medium"/>
      <w:color w:val="000000" w:themeColor="text1"/>
      <w:kern w:val="24"/>
      <w:sz w:val="32"/>
      <w:szCs w:val="32"/>
    </w:rPr>
  </w:style>
  <w:style w:type="paragraph" w:customStyle="1" w:styleId="ED2B9F0C12414756892D5E2C9B762AF7">
    <w:name w:val="ED2B9F0C12414756892D5E2C9B762AF7"/>
  </w:style>
  <w:style w:type="paragraph" w:customStyle="1" w:styleId="D893345B8A2345FFBC18C44EC4EDFAF7">
    <w:name w:val="D893345B8A2345FFBC18C44EC4EDFAF7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0" w:line="240" w:lineRule="auto"/>
      <w:contextualSpacing/>
    </w:pPr>
    <w:rPr>
      <w:rFonts w:hAnsi="Avenir Next W1G"/>
      <w:color w:val="000000" w:themeColor="text1"/>
      <w:kern w:val="24"/>
      <w:sz w:val="20"/>
      <w:szCs w:val="20"/>
    </w:rPr>
  </w:style>
  <w:style w:type="paragraph" w:customStyle="1" w:styleId="C2D92B07A4094A86B5A2F82E545A918F">
    <w:name w:val="C2D92B07A4094A86B5A2F82E545A918F"/>
  </w:style>
  <w:style w:type="paragraph" w:customStyle="1" w:styleId="B0A704FAC9E74E5B85EA980D23197D36">
    <w:name w:val="B0A704FAC9E74E5B85EA980D23197D36"/>
  </w:style>
  <w:style w:type="paragraph" w:customStyle="1" w:styleId="1E9F1591449F4CA886A15872F8CD69BB">
    <w:name w:val="1E9F1591449F4CA886A15872F8CD69BB"/>
  </w:style>
  <w:style w:type="paragraph" w:customStyle="1" w:styleId="33A29D973DD74447A85281AF600B59F2">
    <w:name w:val="33A29D973DD74447A85281AF600B59F2"/>
  </w:style>
  <w:style w:type="character" w:styleId="Emphasis">
    <w:name w:val="Emphasis"/>
    <w:uiPriority w:val="20"/>
    <w:qFormat/>
    <w:rPr>
      <w:rFonts w:asciiTheme="majorHAnsi" w:eastAsia="Corbel" w:hAnsi="Avenir Next W1G Medium"/>
      <w:color w:val="5B9BD5" w:themeColor="accent1"/>
      <w:kern w:val="24"/>
      <w:sz w:val="22"/>
      <w:szCs w:val="22"/>
      <w:lang w:val="en-US"/>
    </w:rPr>
  </w:style>
  <w:style w:type="paragraph" w:customStyle="1" w:styleId="4A84296B4CC24D53BFD9694A41FDB54F">
    <w:name w:val="4A84296B4CC24D53BFD9694A41FDB54F"/>
  </w:style>
  <w:style w:type="paragraph" w:customStyle="1" w:styleId="E443000943CE4732A59DC6BEBAC40163">
    <w:name w:val="E443000943CE4732A59DC6BEBAC40163"/>
  </w:style>
  <w:style w:type="paragraph" w:customStyle="1" w:styleId="8F2FD49C815F4B6B877AB473B8CD0987">
    <w:name w:val="8F2FD49C815F4B6B877AB473B8CD0987"/>
  </w:style>
  <w:style w:type="paragraph" w:customStyle="1" w:styleId="7C2A4F94D7574791A0CE98EBB41412AC">
    <w:name w:val="7C2A4F94D7574791A0CE98EBB41412AC"/>
  </w:style>
  <w:style w:type="paragraph" w:customStyle="1" w:styleId="9B8CF56D9AC045F0A94B222CFFF69B39">
    <w:name w:val="9B8CF56D9AC045F0A94B222CFFF69B39"/>
  </w:style>
  <w:style w:type="paragraph" w:customStyle="1" w:styleId="AD864CB28BBE49DC87FD76E7AE6E4C7A">
    <w:name w:val="AD864CB28BBE49DC87FD76E7AE6E4C7A"/>
  </w:style>
  <w:style w:type="paragraph" w:customStyle="1" w:styleId="0797B89429AC4AF2B6C673F701387A56">
    <w:name w:val="0797B89429AC4AF2B6C673F701387A56"/>
  </w:style>
  <w:style w:type="paragraph" w:customStyle="1" w:styleId="B5EE4CC25C994FFC91ABFF574DFA1DAB">
    <w:name w:val="B5EE4CC25C994FFC91ABFF574DFA1DAB"/>
  </w:style>
  <w:style w:type="paragraph" w:customStyle="1" w:styleId="B0B3625664754D29938D9AD43ED5A76D">
    <w:name w:val="B0B3625664754D29938D9AD43ED5A76D"/>
  </w:style>
  <w:style w:type="paragraph" w:customStyle="1" w:styleId="09B0AB03261D4BF1B36AC335EAB088A7">
    <w:name w:val="09B0AB03261D4BF1B36AC335EAB088A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="Corbel" w:hAnsi="Avenir Next W1G Medium"/>
      <w:color w:val="FFFFFF" w:themeColor="background1"/>
      <w:kern w:val="24"/>
      <w:sz w:val="32"/>
      <w:szCs w:val="32"/>
    </w:rPr>
  </w:style>
  <w:style w:type="paragraph" w:customStyle="1" w:styleId="1B4F2715E1854EBA8FD8961984BF8C96">
    <w:name w:val="1B4F2715E1854EBA8FD8961984BF8C96"/>
  </w:style>
  <w:style w:type="paragraph" w:customStyle="1" w:styleId="DB02D6DAE5BD412395400A437060F83C">
    <w:name w:val="DB02D6DAE5BD412395400A437060F8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S 403 Resu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FFFF00"/>
      </a:accent2>
      <a:accent3>
        <a:srgbClr val="00FF00"/>
      </a:accent3>
      <a:accent4>
        <a:srgbClr val="FF0066"/>
      </a:accent4>
      <a:accent5>
        <a:srgbClr val="FF9900"/>
      </a:accent5>
      <a:accent6>
        <a:srgbClr val="FF00FF"/>
      </a:accent6>
      <a:hlink>
        <a:srgbClr val="0000FF"/>
      </a:hlink>
      <a:folHlink>
        <a:srgbClr val="0000FF"/>
      </a:folHlink>
    </a:clrScheme>
    <a:fontScheme name="MS 403 Resume">
      <a:majorFont>
        <a:latin typeface="Avenir Next W1G Medium"/>
        <a:ea typeface=""/>
        <a:cs typeface=""/>
      </a:majorFont>
      <a:minorFont>
        <a:latin typeface="Avenir Next W1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EBB6D8-F356-49B3-85AD-C6E321FA277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A193BD-898B-455C-A333-075CD8E20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5D9CB4-DD8E-4FF9-9B51-ACE7F1F5C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resume with QR code</Template>
  <TotalTime>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2024-07-12T12:18:00Z</dcterms:created>
  <dcterms:modified xsi:type="dcterms:W3CDTF">2024-07-12T13:23:00Z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